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21E9B1">
      <w:pPr>
        <w:rPr>
          <w:rFonts w:cs="宋体"/>
          <w:b/>
          <w:bCs/>
          <w:color w:val="000000"/>
        </w:rPr>
      </w:pPr>
      <w:bookmarkStart w:id="0" w:name="_Toc420599722"/>
      <w:r>
        <w:drawing>
          <wp:inline distT="0" distB="0" distL="0" distR="0">
            <wp:extent cx="2185670" cy="217170"/>
            <wp:effectExtent l="0" t="0" r="5080" b="0"/>
            <wp:docPr id="889260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0463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72" cy="2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EC69">
      <w:pPr>
        <w:pStyle w:val="138"/>
        <w:ind w:left="420"/>
        <w:rPr>
          <w:rStyle w:val="123"/>
          <w:b w:val="0"/>
          <w:i w:val="0"/>
          <w:color w:val="000000"/>
          <w:sz w:val="18"/>
          <w:szCs w:val="18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                        </w:t>
      </w:r>
    </w:p>
    <w:p w14:paraId="1F90726E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受控</w:t>
      </w:r>
      <w:r>
        <w:rPr>
          <w:rStyle w:val="123"/>
          <w:b w:val="0"/>
          <w:i w:val="0"/>
          <w:color w:val="000000"/>
          <w:sz w:val="18"/>
          <w:szCs w:val="18"/>
        </w:rPr>
        <w:t>：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 xml:space="preserve">    </w:t>
      </w:r>
      <w:r>
        <w:rPr>
          <w:rStyle w:val="123"/>
          <w:b w:val="0"/>
          <w:i w:val="0"/>
          <w:color w:val="000000"/>
          <w:sz w:val="18"/>
          <w:szCs w:val="18"/>
        </w:rPr>
        <w:t>C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级</w:t>
      </w:r>
    </w:p>
    <w:p w14:paraId="0382AA3A">
      <w:pPr>
        <w:pStyle w:val="217"/>
        <w:spacing w:line="240" w:lineRule="auto"/>
        <w:rPr>
          <w:rStyle w:val="123"/>
          <w:rFonts w:hint="eastAsia" w:eastAsia="黑体"/>
          <w:i w:val="0"/>
          <w:color w:val="000000"/>
          <w:sz w:val="18"/>
          <w:szCs w:val="18"/>
          <w:lang w:val="en-US" w:eastAsia="zh-CN"/>
        </w:rPr>
      </w:pPr>
      <w:r>
        <w:rPr>
          <w:rStyle w:val="123"/>
          <w:b w:val="0"/>
          <w:i w:val="0"/>
          <w:color w:val="000000"/>
          <w:sz w:val="18"/>
          <w:szCs w:val="18"/>
        </w:rPr>
        <w:t>文档编号：CSCEC8B-PT-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</w:rPr>
        <w:t>#DATA#</w:t>
      </w:r>
      <w:r>
        <w:rPr>
          <w:rStyle w:val="123"/>
          <w:b w:val="0"/>
          <w:i w:val="0"/>
          <w:color w:val="000000"/>
          <w:sz w:val="18"/>
          <w:szCs w:val="18"/>
        </w:rPr>
        <w:t>-0</w:t>
      </w:r>
      <w:r>
        <w:rPr>
          <w:rStyle w:val="123"/>
          <w:rFonts w:hint="eastAsia"/>
          <w:b w:val="0"/>
          <w:i w:val="0"/>
          <w:color w:val="000000"/>
          <w:sz w:val="18"/>
          <w:szCs w:val="18"/>
          <w:lang w:val="en-US" w:eastAsia="zh-CN"/>
        </w:rPr>
        <w:t>1</w:t>
      </w:r>
    </w:p>
    <w:p w14:paraId="17A6B086">
      <w:pPr>
        <w:pStyle w:val="217"/>
        <w:spacing w:line="240" w:lineRule="auto"/>
        <w:rPr>
          <w:rStyle w:val="123"/>
          <w:b w:val="0"/>
          <w:i w:val="0"/>
          <w:color w:val="000000"/>
          <w:sz w:val="18"/>
          <w:szCs w:val="18"/>
        </w:rPr>
      </w:pPr>
    </w:p>
    <w:p w14:paraId="2AD35D52">
      <w:pPr>
        <w:pStyle w:val="217"/>
        <w:spacing w:line="240" w:lineRule="auto"/>
        <w:rPr>
          <w:bCs/>
          <w:color w:val="000000"/>
          <w:sz w:val="44"/>
          <w:szCs w:val="44"/>
        </w:rPr>
      </w:pPr>
    </w:p>
    <w:p w14:paraId="09AFE83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C6C15CA">
      <w:pPr>
        <w:pStyle w:val="138"/>
        <w:ind w:left="420"/>
        <w:rPr>
          <w:rFonts w:ascii="黑体" w:hAnsi="黑体" w:eastAsia="黑体" w:cs="黑体"/>
          <w:color w:val="000000"/>
          <w:sz w:val="44"/>
          <w:szCs w:val="44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198CCCBD">
      <w:pPr>
        <w:suppressAutoHyphens w:val="0"/>
        <w:jc w:val="center"/>
        <w:rPr>
          <w:rFonts w:hint="default" w:ascii="黑体" w:hAnsi="黑体" w:eastAsia="黑体"/>
          <w:color w:val="000000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color w:val="000000"/>
          <w:sz w:val="44"/>
          <w:szCs w:val="44"/>
          <w:lang w:val="en-US" w:eastAsia="zh-CN"/>
        </w:rPr>
        <w:t>#SYSTEM#系统</w:t>
      </w:r>
    </w:p>
    <w:p w14:paraId="499726C8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hint="eastAsia" w:ascii="黑体" w:hAnsi="黑体" w:eastAsia="黑体"/>
          <w:color w:val="000000"/>
          <w:sz w:val="44"/>
          <w:szCs w:val="44"/>
        </w:rPr>
        <w:t>渗透测试</w:t>
      </w:r>
      <w:r>
        <w:rPr>
          <w:rFonts w:ascii="黑体" w:hAnsi="黑体" w:eastAsia="黑体"/>
          <w:color w:val="000000"/>
          <w:sz w:val="44"/>
          <w:szCs w:val="44"/>
        </w:rPr>
        <w:t>报告</w:t>
      </w:r>
    </w:p>
    <w:p w14:paraId="46B7A25E">
      <w:pPr>
        <w:suppressAutoHyphens w:val="0"/>
        <w:jc w:val="center"/>
        <w:rPr>
          <w:rFonts w:ascii="黑体" w:hAnsi="黑体" w:eastAsia="黑体"/>
          <w:color w:val="000000"/>
          <w:sz w:val="44"/>
          <w:szCs w:val="44"/>
        </w:rPr>
      </w:pPr>
    </w:p>
    <w:p w14:paraId="0DDCD694">
      <w:pPr>
        <w:jc w:val="center"/>
        <w:rPr>
          <w:rFonts w:eastAsia="Arial"/>
          <w:color w:val="000000"/>
        </w:rPr>
      </w:pPr>
    </w:p>
    <w:p w14:paraId="6C20AAD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3C476B2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</w:t>
      </w:r>
    </w:p>
    <w:p w14:paraId="1AE677A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168A371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4F711266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</w:t>
      </w:r>
    </w:p>
    <w:p w14:paraId="3FDBBC1B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</w:t>
      </w:r>
    </w:p>
    <w:p w14:paraId="6BCC249C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</w:t>
      </w:r>
    </w:p>
    <w:p w14:paraId="11A5557B">
      <w:pPr>
        <w:pStyle w:val="138"/>
        <w:ind w:left="420"/>
        <w:rPr>
          <w:color w:val="000000"/>
        </w:rPr>
      </w:pPr>
    </w:p>
    <w:p w14:paraId="0ECD1D3D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</w:t>
      </w:r>
    </w:p>
    <w:p w14:paraId="6DE7608F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</w:t>
      </w:r>
    </w:p>
    <w:p w14:paraId="60703F0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</w:t>
      </w:r>
    </w:p>
    <w:p w14:paraId="4D2E5A0A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06410675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</w:t>
      </w:r>
    </w:p>
    <w:p w14:paraId="07A15B4C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                                                       </w:t>
      </w:r>
    </w:p>
    <w:p w14:paraId="54382D34">
      <w:pPr>
        <w:pStyle w:val="138"/>
        <w:ind w:left="4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    </w:t>
      </w:r>
    </w:p>
    <w:p w14:paraId="7002034F">
      <w:pPr>
        <w:pStyle w:val="138"/>
        <w:ind w:left="420"/>
        <w:rPr>
          <w:rFonts w:eastAsia="Arial"/>
          <w:color w:val="000000"/>
        </w:rPr>
      </w:pPr>
    </w:p>
    <w:p w14:paraId="4DD00826">
      <w:pPr>
        <w:pStyle w:val="138"/>
        <w:ind w:left="420"/>
        <w:rPr>
          <w:rFonts w:eastAsia="Arial"/>
          <w:color w:val="000000"/>
        </w:rPr>
      </w:pPr>
    </w:p>
    <w:p w14:paraId="564403D0">
      <w:pPr>
        <w:pStyle w:val="138"/>
        <w:ind w:left="420"/>
        <w:rPr>
          <w:rFonts w:eastAsia="Arial"/>
          <w:color w:val="000000"/>
        </w:rPr>
      </w:pPr>
    </w:p>
    <w:p w14:paraId="330ABADB">
      <w:pPr>
        <w:pStyle w:val="138"/>
        <w:ind w:left="420"/>
        <w:rPr>
          <w:rFonts w:eastAsia="Arial"/>
          <w:color w:val="000000"/>
        </w:rPr>
      </w:pPr>
    </w:p>
    <w:p w14:paraId="0A2AFF62">
      <w:pPr>
        <w:pStyle w:val="138"/>
        <w:ind w:left="420"/>
        <w:rPr>
          <w:color w:val="000000"/>
        </w:rPr>
      </w:pPr>
      <w:r>
        <w:rPr>
          <w:rFonts w:eastAsia="Arial"/>
          <w:color w:val="000000"/>
        </w:rPr>
        <w:t xml:space="preserve">                                                       </w:t>
      </w:r>
    </w:p>
    <w:p w14:paraId="2E93FDC3">
      <w:pPr>
        <w:pStyle w:val="138"/>
        <w:ind w:left="420" w:hanging="420" w:hangingChars="175"/>
        <w:rPr>
          <w:color w:val="000000"/>
        </w:rPr>
      </w:pPr>
    </w:p>
    <w:p w14:paraId="37437A95">
      <w:pPr>
        <w:pStyle w:val="138"/>
        <w:ind w:left="420" w:hanging="420" w:hangingChars="175"/>
        <w:rPr>
          <w:color w:val="000000"/>
        </w:rPr>
      </w:pPr>
    </w:p>
    <w:p w14:paraId="6BA2B407">
      <w:pPr>
        <w:pStyle w:val="138"/>
        <w:ind w:left="420" w:hanging="420" w:hangingChars="175"/>
        <w:rPr>
          <w:color w:val="000000"/>
        </w:rPr>
      </w:pPr>
    </w:p>
    <w:p w14:paraId="5C3B0FAE">
      <w:pPr>
        <w:pStyle w:val="138"/>
        <w:ind w:left="420" w:hanging="420" w:hangingChars="175"/>
        <w:rPr>
          <w:color w:val="000000"/>
        </w:rPr>
      </w:pPr>
    </w:p>
    <w:p w14:paraId="7E7AED4A">
      <w:pPr>
        <w:pStyle w:val="184"/>
        <w:ind w:left="560" w:hanging="560" w:hangingChars="175"/>
        <w:rPr>
          <w:color w:val="000000"/>
        </w:rPr>
      </w:pPr>
      <w:r>
        <w:rPr>
          <w:rFonts w:hint="eastAsia"/>
          <w:color w:val="000000"/>
        </w:rPr>
        <w:t>中国建筑第八工程局有限公司</w:t>
      </w:r>
    </w:p>
    <w:p w14:paraId="0267AED0">
      <w:pPr>
        <w:pStyle w:val="138"/>
        <w:jc w:val="both"/>
        <w:rPr>
          <w:color w:val="000000"/>
        </w:rPr>
      </w:pPr>
    </w:p>
    <w:p w14:paraId="6C5EB573">
      <w:pPr>
        <w:pStyle w:val="138"/>
        <w:ind w:left="420" w:hanging="420" w:hangingChars="175"/>
        <w:jc w:val="center"/>
        <w:rPr>
          <w:color w:val="000000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134" w:right="1134" w:bottom="1134" w:left="1134" w:header="567" w:footer="680" w:gutter="0"/>
          <w:cols w:space="720" w:num="1"/>
          <w:titlePg/>
          <w:docGrid w:linePitch="360" w:charSpace="0"/>
        </w:sectPr>
      </w:pPr>
      <w:r>
        <w:rPr>
          <w:rFonts w:hint="eastAsia"/>
          <w:bCs/>
          <w:color w:val="000000"/>
          <w:szCs w:val="21"/>
          <w:lang w:val="en-US" w:eastAsia="zh-CN"/>
        </w:rPr>
        <w:t>#DATA#</w:t>
      </w:r>
    </w:p>
    <w:p w14:paraId="1FB30FB2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bookmarkStart w:id="1" w:name="_Toc332103447"/>
    </w:p>
    <w:p w14:paraId="1B3230BF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0863FFE8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  <w:r>
        <w:rPr>
          <w:rFonts w:hint="eastAsia" w:ascii="黑体" w:eastAsia="黑体" w:cs="宋体"/>
          <w:color w:val="000000"/>
          <w:sz w:val="30"/>
          <w:szCs w:val="30"/>
        </w:rPr>
        <w:t>修订记录</w:t>
      </w:r>
      <w:bookmarkEnd w:id="1"/>
    </w:p>
    <w:tbl>
      <w:tblPr>
        <w:tblStyle w:val="33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3"/>
        <w:gridCol w:w="2410"/>
        <w:gridCol w:w="2818"/>
        <w:gridCol w:w="2433"/>
      </w:tblGrid>
      <w:tr w14:paraId="2EB23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atLeast"/>
          <w:tblHeader/>
          <w:jc w:val="center"/>
        </w:trPr>
        <w:tc>
          <w:tcPr>
            <w:tcW w:w="197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D15F5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2410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5E6D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修订版本</w:t>
            </w:r>
          </w:p>
        </w:tc>
        <w:tc>
          <w:tcPr>
            <w:tcW w:w="2818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505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修改描述</w:t>
            </w:r>
          </w:p>
        </w:tc>
        <w:tc>
          <w:tcPr>
            <w:tcW w:w="2433" w:type="dxa"/>
            <w:shd w:val="clear" w:color="auto" w:fill="F1F1F1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0427">
            <w:pPr>
              <w:widowControl/>
              <w:autoSpaceDE w:val="0"/>
              <w:autoSpaceDN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作者</w:t>
            </w:r>
          </w:p>
        </w:tc>
      </w:tr>
      <w:tr w14:paraId="2F79D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81901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szCs w:val="21"/>
                <w:lang w:val="en-US" w:eastAsia="zh-CN"/>
              </w:rPr>
              <w:t>#DATA#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EA0C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6880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初稿</w:t>
            </w:r>
            <w:r>
              <w:rPr>
                <w:color w:val="000000"/>
                <w:szCs w:val="21"/>
              </w:rPr>
              <w:t>编写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E55A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  <w:tr w14:paraId="6CEBA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19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F9DA3">
            <w:pPr>
              <w:widowControl/>
              <w:autoSpaceDE w:val="0"/>
              <w:autoSpaceDN w:val="0"/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  <w:t>#DATA#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47A9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V1.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D093E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文档审核</w:t>
            </w:r>
          </w:p>
        </w:tc>
        <w:tc>
          <w:tcPr>
            <w:tcW w:w="2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86A1D">
            <w:pPr>
              <w:widowControl/>
              <w:autoSpaceDE w:val="0"/>
              <w:autoSpaceDN w:val="0"/>
              <w:jc w:val="center"/>
              <w:rPr>
                <w:color w:val="000000"/>
                <w:szCs w:val="21"/>
              </w:rPr>
            </w:pPr>
          </w:p>
        </w:tc>
      </w:tr>
    </w:tbl>
    <w:p w14:paraId="6DC28786">
      <w:pPr>
        <w:widowControl/>
        <w:autoSpaceDE w:val="0"/>
        <w:autoSpaceDN w:val="0"/>
        <w:spacing w:before="300" w:after="150" w:line="360" w:lineRule="auto"/>
        <w:jc w:val="center"/>
        <w:rPr>
          <w:rFonts w:ascii="黑体" w:eastAsia="黑体" w:cs="宋体"/>
          <w:color w:val="000000"/>
          <w:sz w:val="30"/>
          <w:szCs w:val="30"/>
        </w:rPr>
      </w:pPr>
    </w:p>
    <w:p w14:paraId="5AD614A4">
      <w:pPr>
        <w:pStyle w:val="218"/>
        <w:ind w:firstLine="480"/>
        <w:rPr>
          <w:color w:val="000000"/>
        </w:rPr>
      </w:pPr>
    </w:p>
    <w:p w14:paraId="61E2C63F">
      <w:pPr>
        <w:pStyle w:val="218"/>
        <w:ind w:firstLine="0"/>
        <w:rPr>
          <w:color w:val="000000"/>
        </w:rPr>
      </w:pPr>
      <w:r>
        <w:rPr>
          <w:color w:val="000000"/>
        </w:rPr>
        <w:br w:type="page"/>
      </w:r>
    </w:p>
    <w:p w14:paraId="53DC4397">
      <w:pPr>
        <w:pStyle w:val="167"/>
        <w:spacing w:before="120"/>
        <w:ind w:left="420"/>
        <w:rPr>
          <w:rFonts w:ascii="微软雅黑" w:hAnsi="微软雅黑" w:eastAsia="微软雅黑" w:cs="微软雅黑"/>
          <w:b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目  录</w:t>
      </w:r>
    </w:p>
    <w:p w14:paraId="29ECB741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i/>
          <w:color w:val="000000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/>
          <w:szCs w:val="24"/>
        </w:rPr>
        <w:instrText xml:space="preserve"> HYPERLINK \l _Toc8503 </w:instrText>
      </w:r>
      <w:r>
        <w:rPr>
          <w:rFonts w:asciiTheme="minorEastAsia" w:hAnsiTheme="minorEastAsia" w:eastAsiaTheme="minorEastAsia"/>
          <w:i/>
          <w:szCs w:val="24"/>
        </w:rPr>
        <w:fldChar w:fldCharType="separate"/>
      </w:r>
      <w:r>
        <w:rPr>
          <w:rFonts w:hint="eastAsia" w:ascii="微软雅黑" w:hAnsi="微软雅黑"/>
        </w:rPr>
        <w:t>一、 任务概述</w:t>
      </w:r>
      <w:r>
        <w:tab/>
      </w:r>
      <w:r>
        <w:fldChar w:fldCharType="begin"/>
      </w:r>
      <w:r>
        <w:instrText xml:space="preserve"> PAGEREF _Toc8503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/>
          <w:color w:val="000000"/>
          <w:szCs w:val="24"/>
        </w:rPr>
        <w:fldChar w:fldCharType="end"/>
      </w:r>
    </w:p>
    <w:p w14:paraId="247FF1D0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_Toc5559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二、 测试范围</w:t>
      </w:r>
      <w:r>
        <w:tab/>
      </w:r>
      <w:r>
        <w:fldChar w:fldCharType="begin"/>
      </w:r>
      <w:r>
        <w:instrText xml:space="preserve"> PAGEREF _Toc5559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532B220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_Toc2180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 xml:space="preserve">三、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_Toc2180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1F810282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_Toc3750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rPr>
          <w:rFonts w:hint="eastAsia" w:ascii="宋体" w:hAnsi="宋体" w:eastAsia="宋体" w:cs="宋体"/>
        </w:rPr>
        <w:t>人员安排</w:t>
      </w:r>
      <w:r>
        <w:tab/>
      </w:r>
      <w:r>
        <w:fldChar w:fldCharType="begin"/>
      </w:r>
      <w:r>
        <w:instrText xml:space="preserve"> PAGEREF _Toc3750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10B1881C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_Toc12885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rPr>
          <w:rFonts w:hint="eastAsia" w:ascii="宋体" w:hAnsi="宋体" w:eastAsia="宋体" w:cs="宋体"/>
        </w:rPr>
        <w:t>测试时间</w:t>
      </w:r>
      <w:r>
        <w:tab/>
      </w:r>
      <w:r>
        <w:fldChar w:fldCharType="begin"/>
      </w:r>
      <w:r>
        <w:instrText xml:space="preserve"> PAGEREF _Toc12885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2D15D04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_Toc28661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rPr>
          <w:rFonts w:hint="eastAsia" w:ascii="宋体" w:hAnsi="宋体" w:eastAsia="宋体" w:cs="宋体"/>
        </w:rPr>
        <w:t>测试账号</w:t>
      </w:r>
      <w:r>
        <w:tab/>
      </w:r>
      <w:r>
        <w:fldChar w:fldCharType="begin"/>
      </w:r>
      <w:r>
        <w:instrText xml:space="preserve"> PAGEREF _Toc28661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609CB740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_Toc7227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</w:rPr>
        <w:t xml:space="preserve">3.4 </w:t>
      </w:r>
      <w:r>
        <w:rPr>
          <w:rFonts w:hint="eastAsia" w:ascii="宋体" w:hAnsi="宋体" w:eastAsia="宋体" w:cs="宋体"/>
        </w:rPr>
        <w:t>测试工具</w:t>
      </w:r>
      <w:r>
        <w:tab/>
      </w:r>
      <w:r>
        <w:fldChar w:fldCharType="begin"/>
      </w:r>
      <w:r>
        <w:instrText xml:space="preserve"> PAGEREF _Toc7227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E1B23F5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_Toc2664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四、 结果汇总</w:t>
      </w:r>
      <w:r>
        <w:tab/>
      </w:r>
      <w:r>
        <w:fldChar w:fldCharType="begin"/>
      </w:r>
      <w:r>
        <w:instrText xml:space="preserve"> PAGEREF _Toc2664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22903D97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_Toc16279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4.1 </w:t>
      </w:r>
      <w:r>
        <w:rPr>
          <w:rFonts w:hint="eastAsia" w:ascii="宋体" w:hAnsi="宋体" w:eastAsia="宋体" w:cs="宋体"/>
          <w:bCs/>
        </w:rPr>
        <w:t>漏洞统计</w:t>
      </w:r>
      <w:r>
        <w:tab/>
      </w:r>
      <w:r>
        <w:fldChar w:fldCharType="begin"/>
      </w:r>
      <w:r>
        <w:instrText xml:space="preserve"> PAGEREF _Toc16279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3B8E09E6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_Toc22235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4.2 </w:t>
      </w:r>
      <w:r>
        <w:rPr>
          <w:rFonts w:hint="eastAsia" w:ascii="宋体" w:hAnsi="宋体" w:eastAsia="宋体" w:cs="宋体"/>
          <w:bCs/>
        </w:rPr>
        <w:t>数量分布</w:t>
      </w:r>
      <w:r>
        <w:tab/>
      </w:r>
      <w:r>
        <w:fldChar w:fldCharType="begin"/>
      </w:r>
      <w:r>
        <w:instrText xml:space="preserve"> PAGEREF _Toc22235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4BFBF79D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_Toc2760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bCs/>
        </w:rPr>
        <w:t xml:space="preserve">4.3 </w:t>
      </w:r>
      <w:r>
        <w:rPr>
          <w:rFonts w:hint="eastAsia" w:ascii="宋体" w:hAnsi="宋体" w:eastAsia="宋体" w:cs="宋体"/>
          <w:bCs/>
        </w:rPr>
        <w:t>风险分析</w:t>
      </w:r>
      <w:r>
        <w:tab/>
      </w:r>
      <w:r>
        <w:fldChar w:fldCharType="begin"/>
      </w:r>
      <w:r>
        <w:instrText xml:space="preserve"> PAGEREF _Toc2760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554F587D">
      <w:pPr>
        <w:pStyle w:val="22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_Toc26434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ascii="微软雅黑" w:hAnsi="微软雅黑"/>
        </w:rPr>
        <w:t>五、 漏洞详细描述及加固建议</w:t>
      </w:r>
      <w:r>
        <w:tab/>
      </w:r>
      <w:r>
        <w:fldChar w:fldCharType="begin"/>
      </w:r>
      <w:r>
        <w:instrText xml:space="preserve"> PAGEREF _Toc26434 \h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29CEEB48">
      <w:pPr>
        <w:pStyle w:val="2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_Toc30916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default" w:ascii="宋体" w:hAnsi="宋体" w:eastAsia="宋体" w:cs="宋体"/>
          <w:szCs w:val="32"/>
        </w:rPr>
        <w:t xml:space="preserve">5.1 </w:t>
      </w:r>
      <w:r>
        <w:rPr>
          <w:rFonts w:hint="eastAsia" w:ascii="宋体" w:hAnsi="宋体" w:eastAsia="宋体" w:cs="宋体"/>
          <w:szCs w:val="32"/>
          <w:lang w:val="en-US" w:eastAsia="zh-CN"/>
        </w:rPr>
        <w:t>#SYSTEM#系统</w:t>
      </w:r>
      <w:r>
        <w:tab/>
      </w:r>
      <w:r>
        <w:fldChar w:fldCharType="begin"/>
      </w:r>
      <w:r>
        <w:instrText xml:space="preserve"> PAGEREF _Toc30916 \h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24528DA">
      <w:pPr>
        <w:pStyle w:val="1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_Toc24670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eastAsia="宋体" w:cs="宋体"/>
          <w:bCs w:val="0"/>
        </w:rPr>
        <w:t>5.</w:t>
      </w:r>
      <w:r>
        <w:rPr>
          <w:rFonts w:eastAsia="宋体" w:cs="宋体"/>
          <w:bCs w:val="0"/>
        </w:rPr>
        <w:t>1</w:t>
      </w:r>
      <w:r>
        <w:rPr>
          <w:rFonts w:hint="eastAsia" w:eastAsia="宋体" w:cs="宋体"/>
          <w:bCs w:val="0"/>
        </w:rPr>
        <w:t>.</w:t>
      </w:r>
      <w:r>
        <w:rPr>
          <w:rFonts w:eastAsia="宋体" w:cs="宋体"/>
          <w:bCs w:val="0"/>
        </w:rPr>
        <w:t>1</w:t>
      </w:r>
      <w:r>
        <w:rPr>
          <w:rFonts w:hint="eastAsia" w:eastAsia="宋体" w:cs="宋体"/>
          <w:bCs w:val="0"/>
        </w:rPr>
        <w:t xml:space="preserve"> 【#POCRISK#】#POCNAME#</w:t>
      </w:r>
      <w:r>
        <w:tab/>
      </w:r>
      <w:r>
        <w:fldChar w:fldCharType="begin"/>
      </w:r>
      <w:r>
        <w:instrText xml:space="preserve"> PAGEREF _Toc24670 \h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B3396F">
      <w:pPr>
        <w:pStyle w:val="1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_Toc25180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eastAsia="宋体" w:cs="宋体"/>
          <w:bCs w:val="0"/>
        </w:rPr>
        <w:t>5.</w:t>
      </w:r>
      <w:r>
        <w:rPr>
          <w:rFonts w:eastAsia="宋体" w:cs="宋体"/>
          <w:bCs w:val="0"/>
        </w:rPr>
        <w:t>1</w:t>
      </w:r>
      <w:r>
        <w:rPr>
          <w:rFonts w:hint="eastAsia" w:eastAsia="宋体" w:cs="宋体"/>
          <w:bCs w:val="0"/>
        </w:rPr>
        <w:t>.</w:t>
      </w:r>
      <w:r>
        <w:rPr>
          <w:rFonts w:eastAsia="宋体" w:cs="宋体"/>
          <w:bCs w:val="0"/>
        </w:rPr>
        <w:t>2</w:t>
      </w:r>
      <w:r>
        <w:rPr>
          <w:rFonts w:hint="eastAsia" w:eastAsia="宋体" w:cs="宋体"/>
          <w:bCs w:val="0"/>
        </w:rPr>
        <w:t xml:space="preserve"> 【#POCRISK#】#POCNAME#</w:t>
      </w:r>
      <w:r>
        <w:tab/>
      </w:r>
      <w:r>
        <w:fldChar w:fldCharType="begin"/>
      </w:r>
      <w:r>
        <w:instrText xml:space="preserve"> PAGEREF _Toc25180 \h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7CD7C612">
      <w:pPr>
        <w:pStyle w:val="17"/>
        <w:tabs>
          <w:tab w:val="right" w:leader="dot" w:pos="9638"/>
        </w:tabs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begin"/>
      </w:r>
      <w:r>
        <w:rPr>
          <w:rFonts w:asciiTheme="minorEastAsia" w:hAnsiTheme="minorEastAsia" w:eastAsiaTheme="minorEastAsia"/>
          <w:i w:val="0"/>
          <w:szCs w:val="24"/>
        </w:rPr>
        <w:instrText xml:space="preserve"> HYPERLINK \l _Toc19055 </w:instrText>
      </w:r>
      <w:r>
        <w:rPr>
          <w:rFonts w:asciiTheme="minorEastAsia" w:hAnsiTheme="minorEastAsia" w:eastAsiaTheme="minorEastAsia"/>
          <w:i w:val="0"/>
          <w:szCs w:val="24"/>
        </w:rPr>
        <w:fldChar w:fldCharType="separate"/>
      </w:r>
      <w:r>
        <w:rPr>
          <w:rFonts w:hint="eastAsia" w:eastAsia="宋体" w:cs="宋体"/>
          <w:bCs w:val="0"/>
        </w:rPr>
        <w:t>5.</w:t>
      </w:r>
      <w:r>
        <w:rPr>
          <w:rFonts w:eastAsia="宋体" w:cs="宋体"/>
          <w:bCs w:val="0"/>
        </w:rPr>
        <w:t>1</w:t>
      </w:r>
      <w:r>
        <w:rPr>
          <w:rFonts w:hint="eastAsia" w:eastAsia="宋体" w:cs="宋体"/>
          <w:bCs w:val="0"/>
        </w:rPr>
        <w:t>.</w:t>
      </w:r>
      <w:r>
        <w:rPr>
          <w:rFonts w:hint="eastAsia" w:eastAsia="宋体" w:cs="宋体"/>
          <w:bCs w:val="0"/>
          <w:lang w:val="en-US" w:eastAsia="zh-CN"/>
        </w:rPr>
        <w:t>3</w:t>
      </w:r>
      <w:r>
        <w:rPr>
          <w:rFonts w:hint="eastAsia" w:eastAsia="宋体" w:cs="宋体"/>
          <w:bCs w:val="0"/>
        </w:rPr>
        <w:t xml:space="preserve"> 【#POCRISK#】#POCNAME#</w:t>
      </w:r>
      <w:r>
        <w:tab/>
      </w:r>
      <w:r>
        <w:fldChar w:fldCharType="begin"/>
      </w:r>
      <w:r>
        <w:instrText xml:space="preserve"> PAGEREF _Toc19055 \h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509912C4">
      <w:pPr>
        <w:pStyle w:val="17"/>
        <w:tabs>
          <w:tab w:val="right" w:leader="dot" w:pos="9638"/>
        </w:tabs>
        <w:spacing w:line="440" w:lineRule="exact"/>
        <w:rPr>
          <w:rFonts w:asciiTheme="minorEastAsia" w:hAnsiTheme="minorEastAsia" w:eastAsiaTheme="minorEastAsia"/>
          <w:i w:val="0"/>
          <w:color w:val="000000"/>
          <w:sz w:val="24"/>
          <w:szCs w:val="24"/>
        </w:rPr>
        <w:sectPr>
          <w:headerReference r:id="rId6" w:type="default"/>
          <w:footerReference r:id="rId7" w:type="default"/>
          <w:type w:val="continuous"/>
          <w:pgSz w:w="11906" w:h="16838"/>
          <w:pgMar w:top="1134" w:right="1134" w:bottom="1134" w:left="1134" w:header="567" w:footer="567" w:gutter="0"/>
          <w:cols w:space="720" w:num="1"/>
          <w:docGrid w:linePitch="360" w:charSpace="0"/>
        </w:sectPr>
      </w:pPr>
      <w:r>
        <w:rPr>
          <w:rFonts w:asciiTheme="minorEastAsia" w:hAnsiTheme="minorEastAsia" w:eastAsiaTheme="minorEastAsia"/>
          <w:i w:val="0"/>
          <w:color w:val="000000"/>
          <w:szCs w:val="24"/>
        </w:rPr>
        <w:fldChar w:fldCharType="end"/>
      </w:r>
    </w:p>
    <w:p w14:paraId="0B424D01">
      <w:pPr>
        <w:pStyle w:val="3"/>
        <w:numPr>
          <w:ilvl w:val="0"/>
          <w:numId w:val="2"/>
        </w:numPr>
        <w:tabs>
          <w:tab w:val="clear" w:pos="0"/>
        </w:tabs>
        <w:ind w:right="220"/>
        <w:jc w:val="left"/>
        <w:rPr>
          <w:rFonts w:ascii="微软雅黑" w:hAnsi="微软雅黑"/>
        </w:rPr>
      </w:pPr>
      <w:bookmarkStart w:id="2" w:name="__RefHeading__31_432786866"/>
      <w:bookmarkEnd w:id="2"/>
      <w:bookmarkStart w:id="3" w:name="__RefHeading__174_309832310"/>
      <w:bookmarkEnd w:id="3"/>
      <w:bookmarkStart w:id="4" w:name="__RefHeading__17_757980431"/>
      <w:bookmarkEnd w:id="4"/>
      <w:bookmarkStart w:id="5" w:name="_Toc8503"/>
      <w:bookmarkStart w:id="6" w:name="_Toc424911229"/>
      <w:bookmarkStart w:id="7" w:name="_Toc123651396"/>
      <w:bookmarkStart w:id="8" w:name="_Toc406421718"/>
      <w:bookmarkStart w:id="9" w:name="_Toc477081459"/>
      <w:r>
        <w:rPr>
          <w:rFonts w:hint="eastAsia" w:ascii="微软雅黑" w:hAnsi="微软雅黑"/>
        </w:rPr>
        <w:t>任务概述</w:t>
      </w:r>
      <w:bookmarkEnd w:id="5"/>
      <w:bookmarkEnd w:id="6"/>
      <w:bookmarkEnd w:id="7"/>
      <w:bookmarkEnd w:id="8"/>
      <w:bookmarkEnd w:id="9"/>
    </w:p>
    <w:p w14:paraId="0990D145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 渗透测试是模拟黑客可能使用的攻击技术和漏洞发现技术，对目标系统的安全作深入的探测，发现系统最脆弱的环节，能够让管理人员直观了解信息系统漏洞被利用过程，并导致的后果。</w:t>
      </w:r>
    </w:p>
    <w:p w14:paraId="41393610">
      <w:pPr>
        <w:spacing w:line="360" w:lineRule="auto"/>
        <w:ind w:firstLine="42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本次</w:t>
      </w:r>
      <w:r>
        <w:rPr>
          <w:rFonts w:hint="eastAsia"/>
          <w:color w:val="000000"/>
          <w:sz w:val="30"/>
          <w:szCs w:val="30"/>
        </w:rPr>
        <w:t>安全测试已获得相关授权</w:t>
      </w:r>
      <w:r>
        <w:rPr>
          <w:color w:val="000000"/>
          <w:sz w:val="30"/>
          <w:szCs w:val="30"/>
        </w:rPr>
        <w:t>，</w:t>
      </w:r>
      <w:r>
        <w:rPr>
          <w:rFonts w:hint="eastAsia"/>
          <w:color w:val="000000"/>
          <w:sz w:val="30"/>
          <w:szCs w:val="30"/>
        </w:rPr>
        <w:t>渗透测试团队</w:t>
      </w:r>
      <w:r>
        <w:rPr>
          <w:color w:val="000000"/>
          <w:sz w:val="30"/>
          <w:szCs w:val="30"/>
        </w:rPr>
        <w:t>利用各种主流的攻击技术对</w:t>
      </w:r>
      <w:r>
        <w:rPr>
          <w:rFonts w:hint="eastAsia"/>
          <w:color w:val="000000"/>
          <w:sz w:val="30"/>
          <w:szCs w:val="30"/>
        </w:rPr>
        <w:t>目标</w:t>
      </w:r>
      <w:r>
        <w:rPr>
          <w:color w:val="000000"/>
          <w:sz w:val="30"/>
          <w:szCs w:val="30"/>
        </w:rPr>
        <w:t>系统做模拟攻击测试，以发现系统中的安全漏洞和风险点，并提出系统</w:t>
      </w:r>
      <w:r>
        <w:rPr>
          <w:rFonts w:hint="eastAsia"/>
          <w:color w:val="000000"/>
          <w:sz w:val="30"/>
          <w:szCs w:val="30"/>
        </w:rPr>
        <w:t>安全加固</w:t>
      </w:r>
      <w:r>
        <w:rPr>
          <w:color w:val="000000"/>
          <w:sz w:val="30"/>
          <w:szCs w:val="30"/>
        </w:rPr>
        <w:t>意见。</w:t>
      </w:r>
      <w:r>
        <w:rPr>
          <w:rFonts w:hint="eastAsia"/>
          <w:color w:val="000000"/>
          <w:sz w:val="30"/>
          <w:szCs w:val="30"/>
        </w:rPr>
        <w:t>本报告仅用于内部参考，最终结果以第三方专业机构渗透测试报告为准。</w:t>
      </w:r>
    </w:p>
    <w:p w14:paraId="39D522FB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10" w:name="_Toc123651397"/>
      <w:bookmarkStart w:id="11" w:name="_Toc5559"/>
      <w:bookmarkStart w:id="12" w:name="_Toc477081460"/>
      <w:r>
        <w:rPr>
          <w:rFonts w:hint="eastAsia" w:ascii="微软雅黑" w:hAnsi="微软雅黑"/>
        </w:rPr>
        <w:t>测试范围</w:t>
      </w:r>
      <w:bookmarkEnd w:id="10"/>
      <w:bookmarkEnd w:id="11"/>
      <w:bookmarkEnd w:id="12"/>
    </w:p>
    <w:tbl>
      <w:tblPr>
        <w:tblStyle w:val="33"/>
        <w:tblW w:w="808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13"/>
        <w:gridCol w:w="1644"/>
        <w:gridCol w:w="1711"/>
      </w:tblGrid>
      <w:tr w14:paraId="0871C5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20DD1A80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01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5D4E71A6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访问域名/IP地址</w:t>
            </w:r>
          </w:p>
        </w:tc>
        <w:tc>
          <w:tcPr>
            <w:tcW w:w="164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256AC7C8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信息系统名称</w:t>
            </w:r>
          </w:p>
        </w:tc>
        <w:tc>
          <w:tcPr>
            <w:tcW w:w="134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vAlign w:val="center"/>
          </w:tcPr>
          <w:p w14:paraId="0C7F16FB">
            <w:pPr>
              <w:widowControl/>
              <w:suppressAutoHyphens w:val="0"/>
              <w:jc w:val="center"/>
              <w:rPr>
                <w:rFonts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cs="宋体"/>
                <w:b/>
                <w:bCs/>
                <w:color w:val="000000"/>
                <w:sz w:val="22"/>
                <w:szCs w:val="22"/>
              </w:rPr>
              <w:t>测试日期范围</w:t>
            </w:r>
          </w:p>
        </w:tc>
      </w:tr>
      <w:tr w14:paraId="1DF42E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B06247">
            <w:pPr>
              <w:widowControl/>
              <w:suppressAutoHyphens w:val="0"/>
              <w:jc w:val="center"/>
              <w:rPr>
                <w:rFonts w:ascii="Calibri" w:hAnsi="Calibri" w:eastAsia="等线" w:cs="Calibri"/>
                <w:sz w:val="22"/>
                <w:szCs w:val="22"/>
              </w:rPr>
            </w:pPr>
            <w:r>
              <w:rPr>
                <w:rFonts w:ascii="Calibri" w:hAnsi="Calibri" w:eastAsia="等线" w:cs="Calibri"/>
                <w:sz w:val="22"/>
                <w:szCs w:val="22"/>
              </w:rPr>
              <w:t>1</w:t>
            </w:r>
          </w:p>
        </w:tc>
        <w:tc>
          <w:tcPr>
            <w:tcW w:w="4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14:paraId="7CB70986">
            <w:pPr>
              <w:widowControl/>
              <w:suppressAutoHyphens w:val="0"/>
              <w:jc w:val="center"/>
              <w:rPr>
                <w:rFonts w:hint="default" w:ascii="Calibri" w:hAnsi="Calibri" w:eastAsia="等线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#IP#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F553DF">
            <w:pPr>
              <w:widowControl/>
              <w:suppressAutoHyphens w:val="0"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#SYSTEM#</w:t>
            </w:r>
          </w:p>
        </w:tc>
        <w:tc>
          <w:tcPr>
            <w:tcW w:w="13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29F572C">
            <w:pPr>
              <w:widowControl/>
              <w:suppressAutoHyphens w:val="0"/>
              <w:jc w:val="center"/>
              <w:rPr>
                <w:rFonts w:hint="eastAsia" w:ascii="Calibri" w:hAnsi="Calibri" w:eastAsia="等线" w:cs="Calibri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eastAsia="zh-CN"/>
              </w:rPr>
              <w:t>#DATARANGE#</w:t>
            </w:r>
          </w:p>
        </w:tc>
      </w:tr>
    </w:tbl>
    <w:p w14:paraId="26FA0A0F">
      <w:pPr>
        <w:rPr>
          <w:lang w:bidi="ne-NP"/>
        </w:rPr>
      </w:pPr>
    </w:p>
    <w:p w14:paraId="6160B54B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13" w:name="_Toc2180"/>
      <w:bookmarkStart w:id="14" w:name="_Toc123651398"/>
      <w:r>
        <w:rPr>
          <w:rFonts w:hint="eastAsia"/>
        </w:rPr>
        <w:t>测试准备</w:t>
      </w:r>
      <w:bookmarkEnd w:id="13"/>
      <w:bookmarkEnd w:id="14"/>
    </w:p>
    <w:p w14:paraId="5617E1E6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5" w:name="_Toc123651399"/>
      <w:bookmarkStart w:id="16" w:name="_Toc3750"/>
      <w:r>
        <w:rPr>
          <w:rFonts w:hint="eastAsia" w:ascii="宋体" w:hAnsi="宋体" w:eastAsia="宋体" w:cs="宋体"/>
        </w:rPr>
        <w:t>人员安排</w:t>
      </w:r>
      <w:bookmarkEnd w:id="15"/>
      <w:bookmarkEnd w:id="16"/>
    </w:p>
    <w:p w14:paraId="1D87A3D4">
      <w:pPr>
        <w:spacing w:line="360" w:lineRule="auto"/>
        <w:ind w:firstLine="425"/>
        <w:rPr>
          <w:rFonts w:hint="default" w:eastAsia="宋体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</w:rPr>
        <w:t>测试对接人员：#DJNAME#</w:t>
      </w:r>
    </w:p>
    <w:p w14:paraId="409634C3">
      <w:pPr>
        <w:spacing w:line="360" w:lineRule="auto"/>
        <w:ind w:firstLine="425"/>
        <w:rPr>
          <w:rFonts w:hint="default" w:eastAsia="宋体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</w:rPr>
        <w:t>渗透测试人员：</w:t>
      </w:r>
      <w:r>
        <w:rPr>
          <w:rFonts w:hint="eastAsia"/>
          <w:color w:val="000000"/>
          <w:sz w:val="28"/>
          <w:szCs w:val="28"/>
          <w:lang w:val="en-US" w:eastAsia="zh-CN"/>
        </w:rPr>
        <w:t>#CSNAME#</w:t>
      </w:r>
    </w:p>
    <w:p w14:paraId="77A4AE97">
      <w:pPr>
        <w:spacing w:line="360" w:lineRule="auto"/>
        <w:ind w:firstLine="425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实施具体分工如下：</w:t>
      </w:r>
    </w:p>
    <w:tbl>
      <w:tblPr>
        <w:tblStyle w:val="33"/>
        <w:tblW w:w="664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006"/>
        <w:gridCol w:w="1943"/>
        <w:gridCol w:w="1926"/>
      </w:tblGrid>
      <w:tr w14:paraId="063D3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3CAC800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5676645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职责分工</w:t>
            </w:r>
          </w:p>
        </w:tc>
        <w:tc>
          <w:tcPr>
            <w:tcW w:w="19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ACB165F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人员姓名</w:t>
            </w:r>
          </w:p>
        </w:tc>
        <w:tc>
          <w:tcPr>
            <w:tcW w:w="1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C2601E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联系方式</w:t>
            </w:r>
          </w:p>
        </w:tc>
      </w:tr>
      <w:tr w14:paraId="06D98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42E476">
            <w:pPr>
              <w:widowControl/>
              <w:numPr>
                <w:ilvl w:val="0"/>
                <w:numId w:val="4"/>
              </w:numPr>
              <w:suppressAutoHyphens w:val="0"/>
              <w:jc w:val="center"/>
              <w:rPr>
                <w:rFonts w:cs="宋体"/>
                <w:szCs w:val="24"/>
              </w:rPr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3639A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测试对接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50D19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#DJNAME#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85E5CD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#DJPHONE#</w:t>
            </w:r>
          </w:p>
        </w:tc>
      </w:tr>
      <w:tr w14:paraId="22335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ADF8D">
            <w:pPr>
              <w:widowControl/>
              <w:numPr>
                <w:ilvl w:val="0"/>
                <w:numId w:val="4"/>
              </w:numPr>
              <w:suppressAutoHyphens w:val="0"/>
              <w:jc w:val="center"/>
              <w:rPr>
                <w:rFonts w:cs="宋体"/>
                <w:szCs w:val="24"/>
              </w:rPr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4F0D46">
            <w:pPr>
              <w:widowControl/>
              <w:suppressAutoHyphens w:val="0"/>
              <w:jc w:val="center"/>
              <w:rPr>
                <w:rFonts w:cs="宋体"/>
                <w:color w:val="000000"/>
                <w:szCs w:val="24"/>
              </w:rPr>
            </w:pPr>
            <w:r>
              <w:rPr>
                <w:rFonts w:hint="eastAsia" w:cs="宋体"/>
                <w:color w:val="000000"/>
                <w:szCs w:val="24"/>
              </w:rPr>
              <w:t>渗透测试</w:t>
            </w:r>
          </w:p>
        </w:tc>
        <w:tc>
          <w:tcPr>
            <w:tcW w:w="1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BD0361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#CSNAME#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378EFB">
            <w:pPr>
              <w:widowControl/>
              <w:suppressAutoHyphens w:val="0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#CSPHONE#</w:t>
            </w:r>
          </w:p>
        </w:tc>
      </w:tr>
    </w:tbl>
    <w:p w14:paraId="47A3B292">
      <w:pPr>
        <w:pStyle w:val="4"/>
        <w:numPr>
          <w:ilvl w:val="0"/>
          <w:numId w:val="0"/>
        </w:numPr>
        <w:rPr>
          <w:rFonts w:ascii="宋体" w:hAnsi="宋体" w:eastAsia="宋体" w:cs="宋体"/>
        </w:rPr>
      </w:pPr>
      <w:bookmarkStart w:id="17" w:name="_Toc123651400"/>
    </w:p>
    <w:p w14:paraId="14D274AE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8" w:name="_Toc12885"/>
      <w:r>
        <w:rPr>
          <w:rFonts w:hint="eastAsia" w:ascii="宋体" w:hAnsi="宋体" w:eastAsia="宋体" w:cs="宋体"/>
        </w:rPr>
        <w:t>测试时间</w:t>
      </w:r>
      <w:bookmarkEnd w:id="17"/>
      <w:bookmarkEnd w:id="18"/>
    </w:p>
    <w:p w14:paraId="68D2F2B4">
      <w:pPr>
        <w:spacing w:line="360" w:lineRule="auto"/>
        <w:ind w:firstLine="425"/>
        <w:rPr>
          <w:sz w:val="28"/>
          <w:szCs w:val="28"/>
        </w:rPr>
      </w:pPr>
      <w:r>
        <w:rPr>
          <w:rFonts w:hint="eastAsia"/>
          <w:sz w:val="28"/>
          <w:szCs w:val="28"/>
        </w:rPr>
        <w:t>测试日期范围：#DATARANGE#</w:t>
      </w:r>
    </w:p>
    <w:p w14:paraId="7B71035C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19" w:name="_Toc123651401"/>
      <w:bookmarkStart w:id="20" w:name="_Toc28661"/>
      <w:r>
        <w:rPr>
          <w:rFonts w:hint="eastAsia" w:ascii="宋体" w:hAnsi="宋体" w:eastAsia="宋体" w:cs="宋体"/>
        </w:rPr>
        <w:t>测试账号</w:t>
      </w:r>
      <w:bookmarkEnd w:id="19"/>
      <w:bookmarkEnd w:id="20"/>
    </w:p>
    <w:tbl>
      <w:tblPr>
        <w:tblStyle w:val="33"/>
        <w:tblW w:w="89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2402"/>
        <w:gridCol w:w="2985"/>
        <w:gridCol w:w="2616"/>
      </w:tblGrid>
      <w:tr w14:paraId="74835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99AD6BC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序号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42CBCF2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信息系统名称</w:t>
            </w:r>
          </w:p>
        </w:tc>
        <w:tc>
          <w:tcPr>
            <w:tcW w:w="2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35950CD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测试账号/认证设施</w:t>
            </w:r>
          </w:p>
        </w:tc>
        <w:tc>
          <w:tcPr>
            <w:tcW w:w="2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DADDA">
            <w:pPr>
              <w:widowControl/>
              <w:suppressAutoHyphens w:val="0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测试人员访问地址</w:t>
            </w:r>
          </w:p>
        </w:tc>
      </w:tr>
      <w:tr w14:paraId="0F9733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9C0D9">
            <w:pPr>
              <w:widowControl/>
              <w:suppressAutoHyphens w:val="0"/>
              <w:ind w:left="425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482677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#SYSTEM#</w:t>
            </w:r>
          </w:p>
        </w:tc>
        <w:tc>
          <w:tcPr>
            <w:tcW w:w="2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870C9">
            <w:pPr>
              <w:widowControl/>
              <w:suppressAutoHyphens w:val="0"/>
              <w:jc w:val="center"/>
              <w:rPr>
                <w:rFonts w:hint="eastAsia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#CSACCOUNT#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0B826B">
            <w:pPr>
              <w:widowControl/>
              <w:jc w:val="center"/>
              <w:textAlignment w:val="center"/>
              <w:rPr>
                <w:rFonts w:hint="default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#IP#</w:t>
            </w:r>
          </w:p>
        </w:tc>
      </w:tr>
    </w:tbl>
    <w:p w14:paraId="36B05BC6">
      <w:pPr>
        <w:pStyle w:val="4"/>
        <w:numPr>
          <w:ilvl w:val="1"/>
          <w:numId w:val="3"/>
        </w:numPr>
        <w:rPr>
          <w:rFonts w:ascii="宋体" w:hAnsi="宋体" w:eastAsia="宋体" w:cs="宋体"/>
        </w:rPr>
      </w:pPr>
      <w:bookmarkStart w:id="21" w:name="_Toc23724"/>
      <w:bookmarkStart w:id="22" w:name="_Toc173830986"/>
      <w:bookmarkStart w:id="23" w:name="_Toc7227"/>
      <w:bookmarkStart w:id="24" w:name="_Toc123651402"/>
      <w:r>
        <w:rPr>
          <w:rFonts w:hint="eastAsia" w:ascii="宋体" w:hAnsi="宋体" w:eastAsia="宋体" w:cs="宋体"/>
        </w:rPr>
        <w:t>测试</w:t>
      </w:r>
      <w:bookmarkEnd w:id="21"/>
      <w:bookmarkEnd w:id="22"/>
      <w:r>
        <w:rPr>
          <w:rFonts w:hint="eastAsia" w:ascii="宋体" w:hAnsi="宋体" w:eastAsia="宋体" w:cs="宋体"/>
        </w:rPr>
        <w:t>工具</w:t>
      </w:r>
      <w:bookmarkEnd w:id="23"/>
      <w:bookmarkEnd w:id="24"/>
    </w:p>
    <w:tbl>
      <w:tblPr>
        <w:tblStyle w:val="33"/>
        <w:tblW w:w="10660" w:type="dxa"/>
        <w:tblInd w:w="-51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76"/>
        <w:gridCol w:w="1278"/>
        <w:gridCol w:w="6688"/>
      </w:tblGrid>
      <w:tr w14:paraId="54AE4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02821BEC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bookmarkStart w:id="25" w:name="_Toc123651403"/>
            <w:bookmarkStart w:id="26" w:name="_Toc477081461"/>
            <w:r>
              <w:rPr>
                <w:rFonts w:hint="eastAsia" w:cs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5475D126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工具名称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46E58349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版本</w:t>
            </w:r>
          </w:p>
        </w:tc>
        <w:tc>
          <w:tcPr>
            <w:tcW w:w="6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DEA6840">
            <w:pPr>
              <w:widowControl/>
              <w:suppressAutoHyphens w:val="0"/>
              <w:jc w:val="center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</w:rPr>
              <w:t>功能描述</w:t>
            </w:r>
          </w:p>
        </w:tc>
      </w:tr>
      <w:tr w14:paraId="045407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ADF83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1794C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AWVS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B408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v14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B852F9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针对主机的80（HTTP）或443（HTTPS），进行漏洞扫描，以达到发现漏洞的目的。</w:t>
            </w:r>
          </w:p>
        </w:tc>
      </w:tr>
      <w:tr w14:paraId="22CEC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438B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1FB4F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APPscan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F542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v9.0.3.6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FD55BB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是一款非常好用且功能强大的Web 应用安全测试工具，曾以 Watchfire AppScan 的名称享誉业界，Rational AppScan 可自动化 Web 应用的安全漏洞评估工作，能扫描和检测所有常见的 Web 应用安全漏洞。</w:t>
            </w:r>
          </w:p>
        </w:tc>
      </w:tr>
      <w:tr w14:paraId="4BA23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CCA9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4E44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Burpsuite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D5BD47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v1.7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CB0597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Proxy是一个拦截HTTP/S的代理模块，可以拦截，查看，修改在两个方向上的原始数据流，同时BP还有其他模块，可以实现暴力破解、重放等功能。</w:t>
            </w:r>
          </w:p>
        </w:tc>
      </w:tr>
      <w:tr w14:paraId="66786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D124A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63635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wireshark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E7053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v2.0.4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06F3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抓包，显示出最为详细的网络封包资料</w:t>
            </w:r>
          </w:p>
        </w:tc>
      </w:tr>
      <w:tr w14:paraId="5142D9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5739B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0E37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13241F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v7.70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95A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扫描端口，以及端口上开放的服务。</w:t>
            </w:r>
          </w:p>
        </w:tc>
      </w:tr>
      <w:tr w14:paraId="29BF0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A74E93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E120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hydra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85777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v8.1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51EE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针对各种服务进行爆破，如RDP、SSH、telnet、mysql等。</w:t>
            </w:r>
          </w:p>
        </w:tc>
      </w:tr>
      <w:tr w14:paraId="4F3BB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173BED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7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62BCE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sqlmap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F5C089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v1.2.8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E820B5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是一款SQL 注入的工具，只是把我们手工注入的一些方法，自动化实现了，所应用的原理，与常见的SQL 注入手法一致。通过程序自动化实现SQL 注入s，加快注入的速度。以提高渗透测试工作的效率。</w:t>
            </w:r>
          </w:p>
        </w:tc>
      </w:tr>
      <w:tr w14:paraId="6DE00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FE25AC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8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80138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Nessus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36AA1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v8.0.3</w:t>
            </w:r>
          </w:p>
        </w:tc>
        <w:tc>
          <w:tcPr>
            <w:tcW w:w="6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E7F8D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主要是用来扫描系统漏洞的一款开源工具。</w:t>
            </w:r>
          </w:p>
        </w:tc>
      </w:tr>
      <w:tr w14:paraId="6881B3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DF820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9</w:t>
            </w:r>
          </w:p>
        </w:tc>
        <w:tc>
          <w:tcPr>
            <w:tcW w:w="14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4C1F6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其余工具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D1C824">
            <w:pPr>
              <w:widowControl/>
              <w:suppressAutoHyphens w:val="0"/>
              <w:jc w:val="center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/</w:t>
            </w:r>
          </w:p>
        </w:tc>
        <w:tc>
          <w:tcPr>
            <w:tcW w:w="66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F7FBBF">
            <w:pPr>
              <w:widowControl/>
              <w:suppressAutoHyphens w:val="0"/>
              <w:jc w:val="left"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安全团队编写的脚本、测试软件等。</w:t>
            </w:r>
          </w:p>
        </w:tc>
      </w:tr>
    </w:tbl>
    <w:p w14:paraId="514083E7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27" w:name="_Toc2664"/>
      <w:r>
        <w:rPr>
          <w:rFonts w:hint="eastAsia" w:ascii="微软雅黑" w:hAnsi="微软雅黑"/>
        </w:rPr>
        <w:t>结果汇总</w:t>
      </w:r>
      <w:bookmarkEnd w:id="25"/>
      <w:bookmarkEnd w:id="26"/>
      <w:bookmarkEnd w:id="27"/>
    </w:p>
    <w:p w14:paraId="230D77C1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28" w:name="_Toc123651405"/>
      <w:bookmarkStart w:id="29" w:name="_Toc16279"/>
      <w:r>
        <w:rPr>
          <w:rFonts w:hint="eastAsia" w:ascii="宋体" w:hAnsi="宋体" w:eastAsia="宋体" w:cs="宋体"/>
          <w:b/>
          <w:bCs/>
        </w:rPr>
        <w:t>漏洞统计</w:t>
      </w:r>
      <w:bookmarkEnd w:id="28"/>
      <w:bookmarkEnd w:id="29"/>
    </w:p>
    <w:tbl>
      <w:tblPr>
        <w:tblStyle w:val="33"/>
        <w:tblW w:w="5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579"/>
        <w:gridCol w:w="2269"/>
      </w:tblGrid>
      <w:tr w14:paraId="6A7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  <w:jc w:val="center"/>
        </w:trPr>
        <w:tc>
          <w:tcPr>
            <w:tcW w:w="1530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5222F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危害级别</w:t>
            </w:r>
          </w:p>
        </w:tc>
        <w:tc>
          <w:tcPr>
            <w:tcW w:w="157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C3C2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漏洞数量</w:t>
            </w:r>
          </w:p>
        </w:tc>
        <w:tc>
          <w:tcPr>
            <w:tcW w:w="2269" w:type="dxa"/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20AFC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安全状况评价</w:t>
            </w:r>
          </w:p>
        </w:tc>
      </w:tr>
      <w:tr w14:paraId="76171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C010CB1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0000"/>
              </w:rPr>
              <w:t>高危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0EDCC3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DBFE73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6740F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DD1EA1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ascii="Arial" w:hAnsi="Arial" w:eastAsia="宋体-简"/>
                <w:b/>
                <w:color w:val="FFC000"/>
              </w:rPr>
              <w:t>中危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5924E24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8CC78B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/</w:t>
            </w:r>
          </w:p>
        </w:tc>
      </w:tr>
      <w:tr w14:paraId="2A8C0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  <w:jc w:val="center"/>
        </w:trPr>
        <w:tc>
          <w:tcPr>
            <w:tcW w:w="1530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5968EF1">
            <w:pPr>
              <w:widowControl/>
              <w:suppressAutoHyphens w:val="0"/>
              <w:spacing w:line="360" w:lineRule="auto"/>
              <w:jc w:val="center"/>
              <w:rPr>
                <w:rFonts w:hint="default" w:ascii="Arial" w:hAnsi="Arial" w:eastAsia="宋体-简"/>
                <w:b/>
                <w:color w:val="FFC000"/>
                <w:lang w:val="en-US" w:eastAsia="zh-CN"/>
              </w:rPr>
            </w:pPr>
            <w:bookmarkStart w:id="30" w:name="_Toc123651406"/>
            <w:r>
              <w:rPr>
                <w:rFonts w:hint="eastAsia" w:ascii="Arial" w:hAnsi="Arial" w:eastAsia="宋体-简"/>
                <w:b/>
                <w:color w:val="9BBB59"/>
                <w:lang w:val="en-US" w:eastAsia="zh-CN"/>
              </w:rPr>
              <w:t>低危</w:t>
            </w:r>
          </w:p>
        </w:tc>
        <w:tc>
          <w:tcPr>
            <w:tcW w:w="157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CBA3546">
            <w:pPr>
              <w:widowControl/>
              <w:suppressAutoHyphens w:val="0"/>
              <w:spacing w:line="360" w:lineRule="auto"/>
              <w:jc w:val="center"/>
              <w:rPr>
                <w:rFonts w:hint="default" w:eastAsia="宋体" w:cs="宋体"/>
                <w:szCs w:val="24"/>
                <w:lang w:val="en-US" w:eastAsia="zh-CN"/>
              </w:rPr>
            </w:pPr>
          </w:p>
        </w:tc>
        <w:tc>
          <w:tcPr>
            <w:tcW w:w="2269" w:type="dxa"/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6291688C">
            <w:pPr>
              <w:spacing w:line="360" w:lineRule="auto"/>
              <w:jc w:val="center"/>
              <w:rPr>
                <w:rFonts w:hint="eastAsia" w:eastAsia="宋体"/>
                <w:b/>
                <w:bCs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Cs w:val="24"/>
                <w:lang w:val="en-US" w:eastAsia="zh-CN"/>
              </w:rPr>
              <w:t>/</w:t>
            </w:r>
          </w:p>
        </w:tc>
      </w:tr>
    </w:tbl>
    <w:p w14:paraId="55709020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31" w:name="_Toc22235"/>
      <w:r>
        <w:rPr>
          <w:rFonts w:hint="eastAsia" w:ascii="宋体" w:hAnsi="宋体" w:eastAsia="宋体" w:cs="宋体"/>
          <w:b/>
          <w:bCs/>
        </w:rPr>
        <w:t>数量分布</w:t>
      </w:r>
      <w:bookmarkEnd w:id="30"/>
      <w:bookmarkEnd w:id="31"/>
    </w:p>
    <w:p w14:paraId="5A55F7C9">
      <w:pPr>
        <w:spacing w:line="360" w:lineRule="auto"/>
        <w:ind w:firstLine="774" w:firstLineChars="257"/>
        <w:rPr>
          <w:rFonts w:cs="宋体"/>
          <w:b/>
          <w:sz w:val="30"/>
          <w:szCs w:val="30"/>
          <w:lang w:bidi="ne-NP"/>
        </w:rPr>
      </w:pPr>
      <w:r>
        <w:rPr>
          <w:rFonts w:cs="宋体"/>
          <w:b/>
          <w:sz w:val="30"/>
          <w:szCs w:val="30"/>
          <w:lang w:bidi="ne-NP"/>
        </w:rPr>
        <w:drawing>
          <wp:inline distT="0" distB="0" distL="0" distR="0">
            <wp:extent cx="5486400" cy="32004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F2B537">
      <w:pPr>
        <w:pStyle w:val="4"/>
        <w:numPr>
          <w:ilvl w:val="1"/>
          <w:numId w:val="5"/>
        </w:numPr>
        <w:rPr>
          <w:rFonts w:ascii="宋体" w:hAnsi="宋体" w:eastAsia="宋体" w:cs="宋体"/>
          <w:b/>
          <w:bCs/>
        </w:rPr>
      </w:pPr>
      <w:bookmarkStart w:id="32" w:name="_Toc123651408"/>
      <w:bookmarkStart w:id="33" w:name="_Toc2760"/>
      <w:r>
        <w:rPr>
          <w:rFonts w:hint="eastAsia" w:ascii="宋体" w:hAnsi="宋体" w:eastAsia="宋体" w:cs="宋体"/>
          <w:b/>
          <w:bCs/>
        </w:rPr>
        <w:t>风险分析</w:t>
      </w:r>
      <w:bookmarkEnd w:id="32"/>
      <w:bookmarkEnd w:id="33"/>
    </w:p>
    <w:tbl>
      <w:tblPr>
        <w:tblStyle w:val="33"/>
        <w:tblW w:w="1009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1232"/>
        <w:gridCol w:w="1562"/>
        <w:gridCol w:w="1647"/>
        <w:gridCol w:w="4915"/>
      </w:tblGrid>
      <w:tr w14:paraId="4FD09A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42" w:hRule="atLeast"/>
          <w:tblHeader/>
          <w:jc w:val="center"/>
        </w:trPr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61EAA4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177B24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系统名称</w:t>
            </w:r>
          </w:p>
        </w:tc>
        <w:tc>
          <w:tcPr>
            <w:tcW w:w="1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17FEF5A8">
            <w:pPr>
              <w:jc w:val="center"/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漏洞名称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2B22F9C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风险级别</w:t>
            </w:r>
          </w:p>
        </w:tc>
        <w:tc>
          <w:tcPr>
            <w:tcW w:w="4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 w:themeFill="text2" w:themeFillTint="66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7D55FFE">
            <w:pPr>
              <w:ind w:firstLine="28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风险描述</w:t>
            </w:r>
          </w:p>
        </w:tc>
      </w:tr>
      <w:tr w14:paraId="269EB2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47C3A0F6">
            <w:pPr>
              <w:widowControl/>
              <w:suppressAutoHyphens w:val="0"/>
              <w:spacing w:line="360" w:lineRule="auto"/>
              <w:jc w:val="center"/>
              <w:rPr>
                <w:rFonts w:cs="宋体"/>
                <w:szCs w:val="24"/>
              </w:rPr>
            </w:pPr>
            <w:r>
              <w:rPr>
                <w:rFonts w:cs="宋体"/>
                <w:szCs w:val="24"/>
              </w:rPr>
              <w:t>1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3702E5AB">
            <w:pPr>
              <w:widowControl/>
              <w:suppressAutoHyphens w:val="0"/>
              <w:spacing w:line="360" w:lineRule="auto"/>
              <w:jc w:val="center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cs="Arial"/>
                <w:lang w:val="en-US" w:eastAsia="zh-CN"/>
              </w:rPr>
              <w:t>#SYSTEM#</w:t>
            </w:r>
          </w:p>
        </w:tc>
        <w:tc>
          <w:tcPr>
            <w:tcW w:w="1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0531A4F8">
            <w:pPr>
              <w:widowControl/>
              <w:suppressAutoHyphens w:val="0"/>
              <w:spacing w:line="360" w:lineRule="auto"/>
              <w:jc w:val="center"/>
              <w:rPr>
                <w:rFonts w:hint="default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#POCNAME#</w:t>
            </w: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5C927B62">
            <w:pPr>
              <w:widowControl/>
              <w:suppressAutoHyphens w:val="0"/>
              <w:spacing w:line="360" w:lineRule="auto"/>
              <w:jc w:val="center"/>
              <w:rPr>
                <w:rFonts w:ascii="Arial" w:hAnsi="Arial" w:eastAsia="宋体-简"/>
                <w:b/>
                <w:color w:val="92D050"/>
              </w:rPr>
            </w:pPr>
            <w:r>
              <w:rPr>
                <w:rFonts w:hint="eastAsia" w:cs="Arial"/>
                <w:lang w:val="en-US" w:eastAsia="zh-CN"/>
              </w:rPr>
              <w:t>#POCRISK#</w:t>
            </w:r>
          </w:p>
        </w:tc>
        <w:tc>
          <w:tcPr>
            <w:tcW w:w="4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</w:tcPr>
          <w:p w14:paraId="7A944EC4">
            <w:pPr>
              <w:widowControl/>
              <w:spacing w:line="360" w:lineRule="auto"/>
              <w:jc w:val="center"/>
            </w:pPr>
            <w:r>
              <w:rPr>
                <w:rFonts w:hint="eastAsia" w:cs="Arial"/>
                <w:lang w:val="en-US" w:eastAsia="zh-CN"/>
              </w:rPr>
              <w:t>#POCDISCRIBE#</w:t>
            </w:r>
          </w:p>
        </w:tc>
      </w:tr>
    </w:tbl>
    <w:p w14:paraId="37A92203">
      <w:pPr>
        <w:pStyle w:val="3"/>
        <w:numPr>
          <w:ilvl w:val="0"/>
          <w:numId w:val="2"/>
        </w:numPr>
        <w:tabs>
          <w:tab w:val="clear" w:pos="0"/>
        </w:tabs>
        <w:ind w:right="220"/>
        <w:rPr>
          <w:rFonts w:ascii="微软雅黑" w:hAnsi="微软雅黑"/>
        </w:rPr>
      </w:pPr>
      <w:bookmarkStart w:id="34" w:name="_Toc123651409"/>
      <w:bookmarkStart w:id="35" w:name="_Toc26434"/>
      <w:bookmarkStart w:id="41" w:name="_GoBack"/>
      <w:bookmarkEnd w:id="41"/>
      <w:r>
        <w:rPr>
          <w:rFonts w:hint="eastAsia" w:ascii="微软雅黑" w:hAnsi="微软雅黑"/>
        </w:rPr>
        <w:t>漏洞详细描述及加固建议</w:t>
      </w:r>
      <w:bookmarkEnd w:id="34"/>
      <w:bookmarkEnd w:id="35"/>
    </w:p>
    <w:p w14:paraId="22224939">
      <w:pPr>
        <w:pStyle w:val="4"/>
        <w:numPr>
          <w:ilvl w:val="1"/>
          <w:numId w:val="6"/>
        </w:numPr>
        <w:rPr>
          <w:rFonts w:ascii="宋体" w:hAnsi="宋体" w:eastAsia="宋体" w:cs="宋体"/>
          <w:color w:val="000000"/>
          <w:sz w:val="28"/>
          <w:szCs w:val="32"/>
        </w:rPr>
      </w:pPr>
      <w:bookmarkStart w:id="36" w:name="_Toc30916"/>
      <w:r>
        <w:rPr>
          <w:rFonts w:hint="eastAsia" w:ascii="宋体" w:hAnsi="宋体" w:eastAsia="宋体" w:cs="宋体"/>
          <w:color w:val="000000"/>
          <w:sz w:val="28"/>
          <w:szCs w:val="32"/>
          <w:lang w:val="en-US" w:eastAsia="zh-CN"/>
        </w:rPr>
        <w:t>#SYSTEM#系统</w:t>
      </w:r>
      <w:bookmarkEnd w:id="36"/>
    </w:p>
    <w:bookmarkEnd w:id="0"/>
    <w:p w14:paraId="6BF24CFE">
      <w:pPr>
        <w:pStyle w:val="5"/>
        <w:spacing w:after="80" w:line="360" w:lineRule="auto"/>
        <w:ind w:left="850"/>
        <w:rPr>
          <w:rFonts w:hint="eastAsia" w:eastAsia="宋体" w:cs="宋体"/>
          <w:b w:val="0"/>
          <w:bCs w:val="0"/>
          <w:color w:val="000000"/>
          <w:lang w:val="en-US" w:eastAsia="zh-CN"/>
        </w:rPr>
      </w:pPr>
      <w:bookmarkStart w:id="37" w:name="_Toc24670"/>
      <w:bookmarkStart w:id="38" w:name="_Toc123651412"/>
      <w:bookmarkStart w:id="39" w:name="_Toc477081465"/>
      <w:bookmarkStart w:id="40" w:name="_Toc479320298"/>
      <w:r>
        <w:rPr>
          <w:rFonts w:hint="eastAsia" w:eastAsia="宋体" w:cs="宋体"/>
          <w:b w:val="0"/>
          <w:bCs w:val="0"/>
          <w:color w:val="000000"/>
        </w:rPr>
        <w:t>5.</w:t>
      </w:r>
      <w:r>
        <w:rPr>
          <w:rFonts w:eastAsia="宋体" w:cs="宋体"/>
          <w:b w:val="0"/>
          <w:bCs w:val="0"/>
          <w:color w:val="000000"/>
        </w:rPr>
        <w:t>1</w:t>
      </w:r>
      <w:r>
        <w:rPr>
          <w:rFonts w:hint="eastAsia" w:eastAsia="宋体" w:cs="宋体"/>
          <w:b w:val="0"/>
          <w:bCs w:val="0"/>
          <w:color w:val="000000"/>
        </w:rPr>
        <w:t>.</w:t>
      </w:r>
      <w:r>
        <w:rPr>
          <w:rFonts w:eastAsia="宋体" w:cs="宋体"/>
          <w:b w:val="0"/>
          <w:bCs w:val="0"/>
          <w:color w:val="000000"/>
        </w:rPr>
        <w:t>1</w:t>
      </w:r>
      <w:r>
        <w:rPr>
          <w:rFonts w:hint="eastAsia" w:eastAsia="宋体" w:cs="宋体"/>
          <w:b w:val="0"/>
          <w:bCs w:val="0"/>
          <w:color w:val="000000"/>
        </w:rPr>
        <w:t xml:space="preserve"> 【#VULNERABILITIES_SECTION#】</w:t>
      </w:r>
      <w:bookmarkEnd w:id="37"/>
      <w:r>
        <w:rPr>
          <w:rFonts w:hint="eastAsia" w:eastAsia="宋体" w:cs="宋体"/>
          <w:b w:val="0"/>
          <w:bCs w:val="0"/>
          <w:color w:val="000000"/>
        </w:rPr>
        <w:t>#VULNERABILITIES_SECTION#</w:t>
      </w:r>
    </w:p>
    <w:tbl>
      <w:tblPr>
        <w:tblStyle w:val="33"/>
        <w:tblW w:w="9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215"/>
      </w:tblGrid>
      <w:tr w14:paraId="30DD4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60B77177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风险描述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88BD91">
            <w:pPr>
              <w:widowControl/>
              <w:spacing w:line="240" w:lineRule="atLeast"/>
              <w:rPr>
                <w:rFonts w:cs="Arial"/>
              </w:rPr>
            </w:pPr>
            <w:r>
              <w:rPr>
                <w:rFonts w:hint="eastAsia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tr w14:paraId="7EF15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34F7C6F9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测试过程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470E02">
            <w:pPr>
              <w:pStyle w:val="2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sz w:val="24"/>
                <w:szCs w:val="20"/>
                <w:lang w:val="en-US" w:eastAsia="zh-CN" w:bidi="ar-SA"/>
              </w:rPr>
              <w:t>#VULNERABILITIES_SECTION#</w:t>
            </w:r>
          </w:p>
        </w:tc>
      </w:tr>
      <w:tr w14:paraId="4FF0E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 w14:paraId="1117BD5B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整改建议</w:t>
            </w:r>
          </w:p>
        </w:tc>
        <w:tc>
          <w:tcPr>
            <w:tcW w:w="8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C7F438">
            <w:pPr>
              <w:rPr>
                <w:rFonts w:hint="eastAsia"/>
              </w:rPr>
            </w:pPr>
            <w:r>
              <w:rPr>
                <w:rFonts w:hint="eastAsia" w:eastAsia="宋体" w:cs="宋体"/>
                <w:b w:val="0"/>
                <w:bCs w:val="0"/>
                <w:color w:val="000000"/>
              </w:rPr>
              <w:t>#VULNERABILITIES_SECTION#</w:t>
            </w:r>
          </w:p>
        </w:tc>
      </w:tr>
      <w:bookmarkEnd w:id="38"/>
      <w:bookmarkEnd w:id="39"/>
      <w:bookmarkEnd w:id="40"/>
    </w:tbl>
    <w:p w14:paraId="50A05C55">
      <w:pPr>
        <w:spacing w:line="360" w:lineRule="auto"/>
      </w:pPr>
    </w:p>
    <w:sectPr>
      <w:pgSz w:w="11906" w:h="16838"/>
      <w:pgMar w:top="1134" w:right="1134" w:bottom="1134" w:left="1134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A242021" w:usb3="00000000" w:csb0="000001B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 Neue Light">
    <w:altName w:val="Segoe Print"/>
    <w:panose1 w:val="00000000000000000000"/>
    <w:charset w:val="00"/>
    <w:family w:val="auto"/>
    <w:pitch w:val="default"/>
    <w:sig w:usb0="00000000" w:usb1="00000000" w:usb2="00000002" w:usb3="00000000" w:csb0="0000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FB7CA">
    <w:pPr>
      <w:pStyle w:val="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60AB3C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pebnPAAAABQEAAA8AAAAAAAAAAQAgAAAAIgAAAGRycy9k&#10;b3ducmV2LnhtbFBLAQIUABQAAAAIAIdO4kA/yCSE0gEAAKMDAAAOAAAAAAAAAAEAIAAAAB4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0AB3C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73674">
    <w:pPr>
      <w:pStyle w:val="20"/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5245" cy="146050"/>
              <wp:effectExtent l="0" t="0" r="0" b="0"/>
              <wp:wrapNone/>
              <wp:docPr id="1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7FC926CA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5pt;width:4.35pt;mso-position-horizontal:right;mso-position-horizontal-relative:margin;z-index:251660288;mso-width-relative:page;mso-height-relative:page;" fillcolor="#FFFFFF" filled="t" stroked="f" coordsize="21600,21600" o:gfxdata="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B5GE9EAAAACAQAADwAAAAAAAAAB&#10;ACAAAAAiAAAAZHJzL2Rvd25yZXYueG1sUEsBAhQAFAAAAAgAh07iQB6J2z7eAQAAwAMAAA4AAAAA&#10;AAAAAQAgAAAAIAEAAGRycy9lMm9Eb2MueG1sUEsFBgAAAAAGAAYAWQEAAHA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 w14:paraId="7FC926CA">
                    <w:pPr>
                      <w:snapToGrid w:val="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ACD3D">
    <w:pPr>
      <w:pStyle w:val="20"/>
      <w:pBdr>
        <w:top w:val="single" w:color="000000" w:sz="4" w:space="1"/>
      </w:pBdr>
      <w:tabs>
        <w:tab w:val="clear" w:pos="1134"/>
      </w:tabs>
      <w:ind w:firstLine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19BF69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qXm5zwAAAAUBAAAPAAAAAAAAAAEAIAAAACIAAABkcnMv&#10;ZG93bnJldi54bWxQSwECFAAUAAAACACHTuJAPmyPxtMBAACjAwAADgAAAAAAAAABACAAAAAe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19BF69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中国建筑第八工程局有限公司</w:t>
    </w:r>
    <w:r>
      <w:rPr>
        <w:rFonts w:eastAsia="Arial"/>
      </w:rPr>
      <w:t xml:space="preserve"> </w:t>
    </w:r>
    <w:r>
      <w:t>版权所有，侵权必究All rights reserved</w:t>
    </w:r>
    <w:r>
      <w:tab/>
    </w: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F2D28">
    <w:pPr>
      <w:pStyle w:val="21"/>
      <w:tabs>
        <w:tab w:val="clear" w:pos="0"/>
      </w:tabs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600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609"/>
      <w:gridCol w:w="5833"/>
      <w:gridCol w:w="2158"/>
    </w:tblGrid>
    <w:tr w14:paraId="4113246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02" w:hRule="exact"/>
      </w:trPr>
      <w:tc>
        <w:tcPr>
          <w:tcW w:w="1609" w:type="dxa"/>
          <w:tcBorders>
            <w:bottom w:val="single" w:color="000000" w:sz="6" w:space="0"/>
          </w:tcBorders>
          <w:shd w:val="clear" w:color="auto" w:fill="auto"/>
          <w:vAlign w:val="center"/>
        </w:tcPr>
        <w:p w14:paraId="7B5A7B0A">
          <w:pPr>
            <w:jc w:val="center"/>
          </w:pPr>
        </w:p>
      </w:tc>
      <w:tc>
        <w:tcPr>
          <w:tcW w:w="5833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592F3B59">
          <w:pPr>
            <w:jc w:val="center"/>
          </w:pPr>
          <w:r>
            <w:rPr>
              <w:rFonts w:hint="eastAsia"/>
            </w:rPr>
            <w:t>渗透测试报告</w:t>
          </w:r>
        </w:p>
      </w:tc>
      <w:tc>
        <w:tcPr>
          <w:tcW w:w="2158" w:type="dxa"/>
          <w:tcBorders>
            <w:bottom w:val="single" w:color="000000" w:sz="6" w:space="0"/>
          </w:tcBorders>
          <w:shd w:val="clear" w:color="auto" w:fill="auto"/>
          <w:vAlign w:val="bottom"/>
        </w:tcPr>
        <w:p w14:paraId="0404A3F8">
          <w:r>
            <w:rPr>
              <w:rFonts w:hint="eastAsia"/>
            </w:rPr>
            <w:t>受控</w:t>
          </w:r>
          <w:r>
            <w:t>：</w:t>
          </w:r>
          <w:r>
            <w:rPr>
              <w:rFonts w:hint="eastAsia"/>
            </w:rPr>
            <w:t>C级</w:t>
          </w:r>
        </w:p>
      </w:tc>
    </w:tr>
  </w:tbl>
  <w:p w14:paraId="16677B6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2371A"/>
    <w:multiLevelType w:val="multilevel"/>
    <w:tmpl w:val="0642371A"/>
    <w:lvl w:ilvl="0" w:tentative="0">
      <w:start w:val="1"/>
      <w:numFmt w:val="bullet"/>
      <w:pStyle w:val="242"/>
      <w:lvlText w:val=""/>
      <w:lvlJc w:val="left"/>
      <w:pPr>
        <w:ind w:left="14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27" w:hanging="420"/>
      </w:pPr>
      <w:rPr>
        <w:rFonts w:hint="default" w:ascii="Wingdings" w:hAnsi="Wingdings"/>
      </w:rPr>
    </w:lvl>
  </w:abstractNum>
  <w:abstractNum w:abstractNumId="1">
    <w:nsid w:val="56D7AFC7"/>
    <w:multiLevelType w:val="singleLevel"/>
    <w:tmpl w:val="56D7AFC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7D48DB"/>
    <w:multiLevelType w:val="singleLevel"/>
    <w:tmpl w:val="5A7D48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7D50F1"/>
    <w:multiLevelType w:val="multilevel"/>
    <w:tmpl w:val="5A7D50F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4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A7D51FE"/>
    <w:multiLevelType w:val="multilevel"/>
    <w:tmpl w:val="5A7D51F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A7D5215"/>
    <w:multiLevelType w:val="multilevel"/>
    <w:tmpl w:val="5A7D521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zE3OWE5Y2NiYmJlM2M5MWNlMjkxMWNmMjlkM2EifQ=="/>
  </w:docVars>
  <w:rsids>
    <w:rsidRoot w:val="009A6DA6"/>
    <w:rsid w:val="00000709"/>
    <w:rsid w:val="0000142E"/>
    <w:rsid w:val="000027E1"/>
    <w:rsid w:val="00005E35"/>
    <w:rsid w:val="00006641"/>
    <w:rsid w:val="00006B44"/>
    <w:rsid w:val="00011AC4"/>
    <w:rsid w:val="00014E38"/>
    <w:rsid w:val="0001563B"/>
    <w:rsid w:val="00016137"/>
    <w:rsid w:val="00023152"/>
    <w:rsid w:val="0002565C"/>
    <w:rsid w:val="00026DEA"/>
    <w:rsid w:val="000318EB"/>
    <w:rsid w:val="00035D10"/>
    <w:rsid w:val="00036379"/>
    <w:rsid w:val="000417F3"/>
    <w:rsid w:val="0005329C"/>
    <w:rsid w:val="0005427D"/>
    <w:rsid w:val="000551E4"/>
    <w:rsid w:val="0005585F"/>
    <w:rsid w:val="00057325"/>
    <w:rsid w:val="0005757F"/>
    <w:rsid w:val="00061126"/>
    <w:rsid w:val="00061322"/>
    <w:rsid w:val="00061D2B"/>
    <w:rsid w:val="00061FB2"/>
    <w:rsid w:val="0006576E"/>
    <w:rsid w:val="00067D7D"/>
    <w:rsid w:val="0007045E"/>
    <w:rsid w:val="00071D74"/>
    <w:rsid w:val="00072FA1"/>
    <w:rsid w:val="00075252"/>
    <w:rsid w:val="00075D6E"/>
    <w:rsid w:val="000801CC"/>
    <w:rsid w:val="000807FB"/>
    <w:rsid w:val="00080B45"/>
    <w:rsid w:val="00082D94"/>
    <w:rsid w:val="0008394D"/>
    <w:rsid w:val="00084796"/>
    <w:rsid w:val="00085010"/>
    <w:rsid w:val="000879A3"/>
    <w:rsid w:val="000906E1"/>
    <w:rsid w:val="00091719"/>
    <w:rsid w:val="00094723"/>
    <w:rsid w:val="000969EC"/>
    <w:rsid w:val="000A05A8"/>
    <w:rsid w:val="000A0F93"/>
    <w:rsid w:val="000A61AD"/>
    <w:rsid w:val="000A65AA"/>
    <w:rsid w:val="000A6A9D"/>
    <w:rsid w:val="000A7CC2"/>
    <w:rsid w:val="000A7E6C"/>
    <w:rsid w:val="000B0088"/>
    <w:rsid w:val="000B2485"/>
    <w:rsid w:val="000B44AB"/>
    <w:rsid w:val="000B57B4"/>
    <w:rsid w:val="000B5AB8"/>
    <w:rsid w:val="000B5B0B"/>
    <w:rsid w:val="000B603B"/>
    <w:rsid w:val="000B63ED"/>
    <w:rsid w:val="000B6DEF"/>
    <w:rsid w:val="000C0AA2"/>
    <w:rsid w:val="000C46AE"/>
    <w:rsid w:val="000C65E7"/>
    <w:rsid w:val="000C7154"/>
    <w:rsid w:val="000D2735"/>
    <w:rsid w:val="000D3B48"/>
    <w:rsid w:val="000D5395"/>
    <w:rsid w:val="000D759D"/>
    <w:rsid w:val="000E0741"/>
    <w:rsid w:val="000E1D87"/>
    <w:rsid w:val="000E2153"/>
    <w:rsid w:val="000E3E4B"/>
    <w:rsid w:val="000E4B09"/>
    <w:rsid w:val="000E55EE"/>
    <w:rsid w:val="000E5689"/>
    <w:rsid w:val="000E695A"/>
    <w:rsid w:val="000E6A37"/>
    <w:rsid w:val="000E7697"/>
    <w:rsid w:val="000E7843"/>
    <w:rsid w:val="000F7B07"/>
    <w:rsid w:val="00100669"/>
    <w:rsid w:val="001007EF"/>
    <w:rsid w:val="001008CB"/>
    <w:rsid w:val="00100F83"/>
    <w:rsid w:val="00101D1F"/>
    <w:rsid w:val="0010232D"/>
    <w:rsid w:val="00102564"/>
    <w:rsid w:val="00103DF7"/>
    <w:rsid w:val="001045D5"/>
    <w:rsid w:val="00104CFD"/>
    <w:rsid w:val="0010557E"/>
    <w:rsid w:val="001056DA"/>
    <w:rsid w:val="00110D58"/>
    <w:rsid w:val="0011362C"/>
    <w:rsid w:val="00113FD6"/>
    <w:rsid w:val="00114EB4"/>
    <w:rsid w:val="001173E8"/>
    <w:rsid w:val="00117795"/>
    <w:rsid w:val="00117831"/>
    <w:rsid w:val="0011793D"/>
    <w:rsid w:val="00117CF9"/>
    <w:rsid w:val="00122873"/>
    <w:rsid w:val="001229F5"/>
    <w:rsid w:val="00122A2D"/>
    <w:rsid w:val="001233AA"/>
    <w:rsid w:val="00123A2C"/>
    <w:rsid w:val="00123B38"/>
    <w:rsid w:val="001279F8"/>
    <w:rsid w:val="0013245A"/>
    <w:rsid w:val="00133C0A"/>
    <w:rsid w:val="0013538F"/>
    <w:rsid w:val="001354BF"/>
    <w:rsid w:val="001362D1"/>
    <w:rsid w:val="0013770D"/>
    <w:rsid w:val="001420A6"/>
    <w:rsid w:val="00143926"/>
    <w:rsid w:val="0014399A"/>
    <w:rsid w:val="00151693"/>
    <w:rsid w:val="00152E78"/>
    <w:rsid w:val="0015495B"/>
    <w:rsid w:val="00154A54"/>
    <w:rsid w:val="00154F69"/>
    <w:rsid w:val="00155415"/>
    <w:rsid w:val="00155F3F"/>
    <w:rsid w:val="0015698A"/>
    <w:rsid w:val="00160582"/>
    <w:rsid w:val="00160820"/>
    <w:rsid w:val="00161463"/>
    <w:rsid w:val="00162146"/>
    <w:rsid w:val="00162EB4"/>
    <w:rsid w:val="00163461"/>
    <w:rsid w:val="001639C4"/>
    <w:rsid w:val="001648CA"/>
    <w:rsid w:val="00165E33"/>
    <w:rsid w:val="00166FE2"/>
    <w:rsid w:val="00167FAC"/>
    <w:rsid w:val="001701E4"/>
    <w:rsid w:val="00172A31"/>
    <w:rsid w:val="00173D5A"/>
    <w:rsid w:val="001743A9"/>
    <w:rsid w:val="00174788"/>
    <w:rsid w:val="001769D3"/>
    <w:rsid w:val="00176DF8"/>
    <w:rsid w:val="00177599"/>
    <w:rsid w:val="001805BB"/>
    <w:rsid w:val="0018136A"/>
    <w:rsid w:val="00181434"/>
    <w:rsid w:val="001817B5"/>
    <w:rsid w:val="001866D8"/>
    <w:rsid w:val="00187EE2"/>
    <w:rsid w:val="001924D0"/>
    <w:rsid w:val="0019270C"/>
    <w:rsid w:val="001937FC"/>
    <w:rsid w:val="00193C8B"/>
    <w:rsid w:val="00195B82"/>
    <w:rsid w:val="001971C1"/>
    <w:rsid w:val="001A268B"/>
    <w:rsid w:val="001A747D"/>
    <w:rsid w:val="001B0576"/>
    <w:rsid w:val="001B1FDA"/>
    <w:rsid w:val="001B2218"/>
    <w:rsid w:val="001B4962"/>
    <w:rsid w:val="001B4B12"/>
    <w:rsid w:val="001B6392"/>
    <w:rsid w:val="001C2840"/>
    <w:rsid w:val="001C3AF3"/>
    <w:rsid w:val="001C6543"/>
    <w:rsid w:val="001C69FA"/>
    <w:rsid w:val="001C6CD8"/>
    <w:rsid w:val="001D0662"/>
    <w:rsid w:val="001D12D7"/>
    <w:rsid w:val="001D1508"/>
    <w:rsid w:val="001D2233"/>
    <w:rsid w:val="001D2567"/>
    <w:rsid w:val="001D256C"/>
    <w:rsid w:val="001D54C0"/>
    <w:rsid w:val="001D71A5"/>
    <w:rsid w:val="001E2FC7"/>
    <w:rsid w:val="001E3FE3"/>
    <w:rsid w:val="001E4DFA"/>
    <w:rsid w:val="001E62DE"/>
    <w:rsid w:val="001E6DF3"/>
    <w:rsid w:val="001E709D"/>
    <w:rsid w:val="001E7256"/>
    <w:rsid w:val="001F71C9"/>
    <w:rsid w:val="001F79FA"/>
    <w:rsid w:val="0020354E"/>
    <w:rsid w:val="00204190"/>
    <w:rsid w:val="0020439C"/>
    <w:rsid w:val="00205D55"/>
    <w:rsid w:val="00206D3C"/>
    <w:rsid w:val="00210AB1"/>
    <w:rsid w:val="0021100C"/>
    <w:rsid w:val="002119B7"/>
    <w:rsid w:val="00211CDC"/>
    <w:rsid w:val="002145AE"/>
    <w:rsid w:val="00214F9F"/>
    <w:rsid w:val="0021593F"/>
    <w:rsid w:val="00215EFD"/>
    <w:rsid w:val="00220E13"/>
    <w:rsid w:val="00224607"/>
    <w:rsid w:val="0022692F"/>
    <w:rsid w:val="0022748D"/>
    <w:rsid w:val="00227EB6"/>
    <w:rsid w:val="002302C7"/>
    <w:rsid w:val="00234184"/>
    <w:rsid w:val="002348F2"/>
    <w:rsid w:val="002356AE"/>
    <w:rsid w:val="0023644F"/>
    <w:rsid w:val="00237132"/>
    <w:rsid w:val="002375A9"/>
    <w:rsid w:val="00240ABF"/>
    <w:rsid w:val="0024126C"/>
    <w:rsid w:val="00241F8A"/>
    <w:rsid w:val="00243DDB"/>
    <w:rsid w:val="002453FD"/>
    <w:rsid w:val="00245BA2"/>
    <w:rsid w:val="00253CDC"/>
    <w:rsid w:val="00261227"/>
    <w:rsid w:val="00263676"/>
    <w:rsid w:val="00263AB0"/>
    <w:rsid w:val="00263B63"/>
    <w:rsid w:val="002710C9"/>
    <w:rsid w:val="0027164A"/>
    <w:rsid w:val="00271F08"/>
    <w:rsid w:val="00272F9B"/>
    <w:rsid w:val="0027467B"/>
    <w:rsid w:val="002750A9"/>
    <w:rsid w:val="002775A1"/>
    <w:rsid w:val="00281BBF"/>
    <w:rsid w:val="00281DF6"/>
    <w:rsid w:val="0028227C"/>
    <w:rsid w:val="00284B5C"/>
    <w:rsid w:val="002852E0"/>
    <w:rsid w:val="00285506"/>
    <w:rsid w:val="0028777D"/>
    <w:rsid w:val="002917CB"/>
    <w:rsid w:val="00291867"/>
    <w:rsid w:val="00291F35"/>
    <w:rsid w:val="00293058"/>
    <w:rsid w:val="002A01B4"/>
    <w:rsid w:val="002A4723"/>
    <w:rsid w:val="002A5CFD"/>
    <w:rsid w:val="002A7999"/>
    <w:rsid w:val="002B03CF"/>
    <w:rsid w:val="002B08F7"/>
    <w:rsid w:val="002B3C12"/>
    <w:rsid w:val="002B469B"/>
    <w:rsid w:val="002B5A04"/>
    <w:rsid w:val="002B6F86"/>
    <w:rsid w:val="002C04E0"/>
    <w:rsid w:val="002C1C8E"/>
    <w:rsid w:val="002C26E8"/>
    <w:rsid w:val="002C291B"/>
    <w:rsid w:val="002C33D8"/>
    <w:rsid w:val="002C47A2"/>
    <w:rsid w:val="002C4EE3"/>
    <w:rsid w:val="002C6FDC"/>
    <w:rsid w:val="002D2187"/>
    <w:rsid w:val="002D4548"/>
    <w:rsid w:val="002D4AF5"/>
    <w:rsid w:val="002D6490"/>
    <w:rsid w:val="002E0654"/>
    <w:rsid w:val="002E1A40"/>
    <w:rsid w:val="002E2269"/>
    <w:rsid w:val="002E2276"/>
    <w:rsid w:val="002E3534"/>
    <w:rsid w:val="002E497D"/>
    <w:rsid w:val="002E5EA1"/>
    <w:rsid w:val="002E6C44"/>
    <w:rsid w:val="002E6E57"/>
    <w:rsid w:val="002F09C2"/>
    <w:rsid w:val="002F0AAA"/>
    <w:rsid w:val="002F1A71"/>
    <w:rsid w:val="002F3B0C"/>
    <w:rsid w:val="002F4B29"/>
    <w:rsid w:val="002F73DF"/>
    <w:rsid w:val="003009CF"/>
    <w:rsid w:val="00300AB3"/>
    <w:rsid w:val="003018CA"/>
    <w:rsid w:val="00303D8B"/>
    <w:rsid w:val="00304979"/>
    <w:rsid w:val="00304D80"/>
    <w:rsid w:val="00305888"/>
    <w:rsid w:val="00306F36"/>
    <w:rsid w:val="0030702E"/>
    <w:rsid w:val="00315DD1"/>
    <w:rsid w:val="00317FA5"/>
    <w:rsid w:val="0032040A"/>
    <w:rsid w:val="00320A1C"/>
    <w:rsid w:val="0032152A"/>
    <w:rsid w:val="00321A50"/>
    <w:rsid w:val="00322A32"/>
    <w:rsid w:val="003261AE"/>
    <w:rsid w:val="003265BB"/>
    <w:rsid w:val="0032740B"/>
    <w:rsid w:val="00333794"/>
    <w:rsid w:val="00335C20"/>
    <w:rsid w:val="00336C27"/>
    <w:rsid w:val="00337430"/>
    <w:rsid w:val="00340664"/>
    <w:rsid w:val="003431AB"/>
    <w:rsid w:val="0034334E"/>
    <w:rsid w:val="00344B0E"/>
    <w:rsid w:val="00345829"/>
    <w:rsid w:val="00346A3C"/>
    <w:rsid w:val="00351A03"/>
    <w:rsid w:val="00351A69"/>
    <w:rsid w:val="00353043"/>
    <w:rsid w:val="003544ED"/>
    <w:rsid w:val="00354E20"/>
    <w:rsid w:val="003577AF"/>
    <w:rsid w:val="00357904"/>
    <w:rsid w:val="0035794E"/>
    <w:rsid w:val="003624D9"/>
    <w:rsid w:val="0036401B"/>
    <w:rsid w:val="0036423B"/>
    <w:rsid w:val="00364FEA"/>
    <w:rsid w:val="003657BE"/>
    <w:rsid w:val="00367619"/>
    <w:rsid w:val="003712FB"/>
    <w:rsid w:val="00371E0C"/>
    <w:rsid w:val="00372E1D"/>
    <w:rsid w:val="00373BFE"/>
    <w:rsid w:val="00374C1B"/>
    <w:rsid w:val="00374C25"/>
    <w:rsid w:val="00375418"/>
    <w:rsid w:val="00376B23"/>
    <w:rsid w:val="00383471"/>
    <w:rsid w:val="00384C32"/>
    <w:rsid w:val="00384D59"/>
    <w:rsid w:val="0038752A"/>
    <w:rsid w:val="003918CA"/>
    <w:rsid w:val="003919E5"/>
    <w:rsid w:val="003920B4"/>
    <w:rsid w:val="00392855"/>
    <w:rsid w:val="00393277"/>
    <w:rsid w:val="003941C3"/>
    <w:rsid w:val="003969EF"/>
    <w:rsid w:val="003A00EB"/>
    <w:rsid w:val="003A3A99"/>
    <w:rsid w:val="003A6F28"/>
    <w:rsid w:val="003A791A"/>
    <w:rsid w:val="003B5E4C"/>
    <w:rsid w:val="003C126F"/>
    <w:rsid w:val="003C155D"/>
    <w:rsid w:val="003C15E5"/>
    <w:rsid w:val="003C30D4"/>
    <w:rsid w:val="003C657B"/>
    <w:rsid w:val="003C6D64"/>
    <w:rsid w:val="003C6D8D"/>
    <w:rsid w:val="003D01AF"/>
    <w:rsid w:val="003D04D2"/>
    <w:rsid w:val="003D3FD3"/>
    <w:rsid w:val="003D4FB3"/>
    <w:rsid w:val="003D670B"/>
    <w:rsid w:val="003D6AA5"/>
    <w:rsid w:val="003E1521"/>
    <w:rsid w:val="003E2100"/>
    <w:rsid w:val="003E2511"/>
    <w:rsid w:val="003F0BE5"/>
    <w:rsid w:val="003F0DBB"/>
    <w:rsid w:val="003F54AA"/>
    <w:rsid w:val="003F7D0E"/>
    <w:rsid w:val="00400989"/>
    <w:rsid w:val="00402D03"/>
    <w:rsid w:val="00403BD0"/>
    <w:rsid w:val="00405858"/>
    <w:rsid w:val="004061F1"/>
    <w:rsid w:val="00406A83"/>
    <w:rsid w:val="00407367"/>
    <w:rsid w:val="004116EF"/>
    <w:rsid w:val="00411807"/>
    <w:rsid w:val="00412117"/>
    <w:rsid w:val="00414DCA"/>
    <w:rsid w:val="004152EB"/>
    <w:rsid w:val="00415505"/>
    <w:rsid w:val="00416C76"/>
    <w:rsid w:val="00421B3D"/>
    <w:rsid w:val="00422642"/>
    <w:rsid w:val="00422928"/>
    <w:rsid w:val="004246E9"/>
    <w:rsid w:val="00432337"/>
    <w:rsid w:val="00432508"/>
    <w:rsid w:val="004327FC"/>
    <w:rsid w:val="00440B13"/>
    <w:rsid w:val="004412CC"/>
    <w:rsid w:val="00444CB6"/>
    <w:rsid w:val="0044616A"/>
    <w:rsid w:val="00447342"/>
    <w:rsid w:val="004479BA"/>
    <w:rsid w:val="00447FD1"/>
    <w:rsid w:val="0045004F"/>
    <w:rsid w:val="0045017F"/>
    <w:rsid w:val="004508AC"/>
    <w:rsid w:val="00450EBE"/>
    <w:rsid w:val="004525FC"/>
    <w:rsid w:val="00452A5B"/>
    <w:rsid w:val="004558F0"/>
    <w:rsid w:val="004566DB"/>
    <w:rsid w:val="00460310"/>
    <w:rsid w:val="00460352"/>
    <w:rsid w:val="004613F6"/>
    <w:rsid w:val="00461F1E"/>
    <w:rsid w:val="0046290C"/>
    <w:rsid w:val="00467A28"/>
    <w:rsid w:val="00467AAF"/>
    <w:rsid w:val="00470F54"/>
    <w:rsid w:val="00470F7D"/>
    <w:rsid w:val="0047157C"/>
    <w:rsid w:val="004726C6"/>
    <w:rsid w:val="00472E54"/>
    <w:rsid w:val="00473132"/>
    <w:rsid w:val="004739F6"/>
    <w:rsid w:val="00473CA5"/>
    <w:rsid w:val="004741D3"/>
    <w:rsid w:val="004752F4"/>
    <w:rsid w:val="004759B5"/>
    <w:rsid w:val="00475A4D"/>
    <w:rsid w:val="004774D5"/>
    <w:rsid w:val="00481919"/>
    <w:rsid w:val="004825A8"/>
    <w:rsid w:val="00483A6A"/>
    <w:rsid w:val="0048545D"/>
    <w:rsid w:val="004865BE"/>
    <w:rsid w:val="00494248"/>
    <w:rsid w:val="00494DF0"/>
    <w:rsid w:val="00495705"/>
    <w:rsid w:val="00495C89"/>
    <w:rsid w:val="00496CFD"/>
    <w:rsid w:val="004A0441"/>
    <w:rsid w:val="004A0890"/>
    <w:rsid w:val="004A164F"/>
    <w:rsid w:val="004A1E1F"/>
    <w:rsid w:val="004A3A4F"/>
    <w:rsid w:val="004A51AF"/>
    <w:rsid w:val="004A5816"/>
    <w:rsid w:val="004A76A1"/>
    <w:rsid w:val="004A7FD8"/>
    <w:rsid w:val="004B2425"/>
    <w:rsid w:val="004B2B39"/>
    <w:rsid w:val="004B4479"/>
    <w:rsid w:val="004B45C9"/>
    <w:rsid w:val="004B4CF6"/>
    <w:rsid w:val="004B58C1"/>
    <w:rsid w:val="004C0701"/>
    <w:rsid w:val="004C0B30"/>
    <w:rsid w:val="004C0FE9"/>
    <w:rsid w:val="004C3E7D"/>
    <w:rsid w:val="004C619C"/>
    <w:rsid w:val="004C6FEF"/>
    <w:rsid w:val="004C71CD"/>
    <w:rsid w:val="004D020E"/>
    <w:rsid w:val="004D081E"/>
    <w:rsid w:val="004D0FD6"/>
    <w:rsid w:val="004D219C"/>
    <w:rsid w:val="004D3390"/>
    <w:rsid w:val="004D3DF9"/>
    <w:rsid w:val="004D4027"/>
    <w:rsid w:val="004D404D"/>
    <w:rsid w:val="004D4D89"/>
    <w:rsid w:val="004D58A6"/>
    <w:rsid w:val="004D6531"/>
    <w:rsid w:val="004E0EA8"/>
    <w:rsid w:val="004E2F90"/>
    <w:rsid w:val="004E36C5"/>
    <w:rsid w:val="004E4BFA"/>
    <w:rsid w:val="004E508E"/>
    <w:rsid w:val="004E6EBE"/>
    <w:rsid w:val="004F23C1"/>
    <w:rsid w:val="004F25DB"/>
    <w:rsid w:val="004F7BDA"/>
    <w:rsid w:val="004F7E3D"/>
    <w:rsid w:val="00503443"/>
    <w:rsid w:val="0050443F"/>
    <w:rsid w:val="0050531F"/>
    <w:rsid w:val="0050558B"/>
    <w:rsid w:val="00506D47"/>
    <w:rsid w:val="00507F1E"/>
    <w:rsid w:val="0051164D"/>
    <w:rsid w:val="00512CF9"/>
    <w:rsid w:val="00512D4B"/>
    <w:rsid w:val="005135B7"/>
    <w:rsid w:val="00513C0A"/>
    <w:rsid w:val="00514E77"/>
    <w:rsid w:val="00517B52"/>
    <w:rsid w:val="00521371"/>
    <w:rsid w:val="00521DF4"/>
    <w:rsid w:val="00525D8B"/>
    <w:rsid w:val="00526535"/>
    <w:rsid w:val="00526DC2"/>
    <w:rsid w:val="0052793D"/>
    <w:rsid w:val="00527ED5"/>
    <w:rsid w:val="005336ED"/>
    <w:rsid w:val="00534B5A"/>
    <w:rsid w:val="00536D5B"/>
    <w:rsid w:val="00536F6C"/>
    <w:rsid w:val="00537460"/>
    <w:rsid w:val="0054124E"/>
    <w:rsid w:val="005425CA"/>
    <w:rsid w:val="005431FC"/>
    <w:rsid w:val="00543F97"/>
    <w:rsid w:val="00544472"/>
    <w:rsid w:val="00545421"/>
    <w:rsid w:val="005464ED"/>
    <w:rsid w:val="005507C8"/>
    <w:rsid w:val="0055310A"/>
    <w:rsid w:val="00553367"/>
    <w:rsid w:val="00553445"/>
    <w:rsid w:val="00553E12"/>
    <w:rsid w:val="00553E7A"/>
    <w:rsid w:val="005548DE"/>
    <w:rsid w:val="00554DF5"/>
    <w:rsid w:val="00556534"/>
    <w:rsid w:val="0055710C"/>
    <w:rsid w:val="00557E12"/>
    <w:rsid w:val="0056096B"/>
    <w:rsid w:val="00560B8D"/>
    <w:rsid w:val="005617D7"/>
    <w:rsid w:val="00561F0C"/>
    <w:rsid w:val="00561FDB"/>
    <w:rsid w:val="005624A2"/>
    <w:rsid w:val="00562D42"/>
    <w:rsid w:val="005637BD"/>
    <w:rsid w:val="00564898"/>
    <w:rsid w:val="00567779"/>
    <w:rsid w:val="00570F17"/>
    <w:rsid w:val="00576FDF"/>
    <w:rsid w:val="005776C8"/>
    <w:rsid w:val="00580010"/>
    <w:rsid w:val="0058198B"/>
    <w:rsid w:val="00582A1B"/>
    <w:rsid w:val="00582D06"/>
    <w:rsid w:val="00586C8F"/>
    <w:rsid w:val="00587715"/>
    <w:rsid w:val="00587938"/>
    <w:rsid w:val="00587E67"/>
    <w:rsid w:val="005916CB"/>
    <w:rsid w:val="00592755"/>
    <w:rsid w:val="0059309C"/>
    <w:rsid w:val="00593D19"/>
    <w:rsid w:val="005947BB"/>
    <w:rsid w:val="00594D04"/>
    <w:rsid w:val="00595898"/>
    <w:rsid w:val="0059692A"/>
    <w:rsid w:val="005A0833"/>
    <w:rsid w:val="005A1ECB"/>
    <w:rsid w:val="005A227F"/>
    <w:rsid w:val="005A66F3"/>
    <w:rsid w:val="005A7C43"/>
    <w:rsid w:val="005B0C10"/>
    <w:rsid w:val="005B119D"/>
    <w:rsid w:val="005B361D"/>
    <w:rsid w:val="005B6079"/>
    <w:rsid w:val="005B62FA"/>
    <w:rsid w:val="005B63B2"/>
    <w:rsid w:val="005B72D9"/>
    <w:rsid w:val="005B75BA"/>
    <w:rsid w:val="005B7F30"/>
    <w:rsid w:val="005C1886"/>
    <w:rsid w:val="005C479D"/>
    <w:rsid w:val="005C4C0D"/>
    <w:rsid w:val="005C5EB0"/>
    <w:rsid w:val="005C6B4F"/>
    <w:rsid w:val="005C6F12"/>
    <w:rsid w:val="005C74ED"/>
    <w:rsid w:val="005D0147"/>
    <w:rsid w:val="005D026A"/>
    <w:rsid w:val="005D0634"/>
    <w:rsid w:val="005D12B5"/>
    <w:rsid w:val="005D13D6"/>
    <w:rsid w:val="005D28A2"/>
    <w:rsid w:val="005D2B8E"/>
    <w:rsid w:val="005D3417"/>
    <w:rsid w:val="005D4484"/>
    <w:rsid w:val="005D5FCA"/>
    <w:rsid w:val="005D6B24"/>
    <w:rsid w:val="005D7B63"/>
    <w:rsid w:val="005E073C"/>
    <w:rsid w:val="005E0A13"/>
    <w:rsid w:val="005E358F"/>
    <w:rsid w:val="005E4558"/>
    <w:rsid w:val="005E4DB4"/>
    <w:rsid w:val="005E51F9"/>
    <w:rsid w:val="005E5A20"/>
    <w:rsid w:val="005E72A0"/>
    <w:rsid w:val="005E72B0"/>
    <w:rsid w:val="005F1342"/>
    <w:rsid w:val="005F1C2E"/>
    <w:rsid w:val="005F232E"/>
    <w:rsid w:val="005F277A"/>
    <w:rsid w:val="005F29DF"/>
    <w:rsid w:val="005F2E1C"/>
    <w:rsid w:val="005F5BE7"/>
    <w:rsid w:val="005F5F46"/>
    <w:rsid w:val="005F7299"/>
    <w:rsid w:val="005F74B6"/>
    <w:rsid w:val="00601CD6"/>
    <w:rsid w:val="00602822"/>
    <w:rsid w:val="00607F6A"/>
    <w:rsid w:val="0061059A"/>
    <w:rsid w:val="00612B1B"/>
    <w:rsid w:val="00612FC3"/>
    <w:rsid w:val="0061322E"/>
    <w:rsid w:val="00613C8E"/>
    <w:rsid w:val="006141AC"/>
    <w:rsid w:val="00614AA1"/>
    <w:rsid w:val="00622FD3"/>
    <w:rsid w:val="006240F8"/>
    <w:rsid w:val="0062626E"/>
    <w:rsid w:val="00626BB6"/>
    <w:rsid w:val="00632766"/>
    <w:rsid w:val="006330C8"/>
    <w:rsid w:val="006332DA"/>
    <w:rsid w:val="00633B52"/>
    <w:rsid w:val="0063502A"/>
    <w:rsid w:val="00636AC7"/>
    <w:rsid w:val="00637BA3"/>
    <w:rsid w:val="00640689"/>
    <w:rsid w:val="00641091"/>
    <w:rsid w:val="00641ADA"/>
    <w:rsid w:val="0064281B"/>
    <w:rsid w:val="0064438C"/>
    <w:rsid w:val="00644929"/>
    <w:rsid w:val="00646756"/>
    <w:rsid w:val="006478CD"/>
    <w:rsid w:val="006478D1"/>
    <w:rsid w:val="00647F37"/>
    <w:rsid w:val="006501F8"/>
    <w:rsid w:val="00650ABC"/>
    <w:rsid w:val="006512D4"/>
    <w:rsid w:val="00651F48"/>
    <w:rsid w:val="00652712"/>
    <w:rsid w:val="0065277F"/>
    <w:rsid w:val="00653B53"/>
    <w:rsid w:val="00654144"/>
    <w:rsid w:val="006559CE"/>
    <w:rsid w:val="0065669A"/>
    <w:rsid w:val="0065682B"/>
    <w:rsid w:val="00656F8E"/>
    <w:rsid w:val="0066054B"/>
    <w:rsid w:val="006610D5"/>
    <w:rsid w:val="00662CC3"/>
    <w:rsid w:val="00663A7C"/>
    <w:rsid w:val="00664186"/>
    <w:rsid w:val="0066523E"/>
    <w:rsid w:val="00666A0D"/>
    <w:rsid w:val="00671968"/>
    <w:rsid w:val="00675457"/>
    <w:rsid w:val="00683A59"/>
    <w:rsid w:val="00684D57"/>
    <w:rsid w:val="00685159"/>
    <w:rsid w:val="00686A0C"/>
    <w:rsid w:val="00687072"/>
    <w:rsid w:val="00687294"/>
    <w:rsid w:val="00692BA2"/>
    <w:rsid w:val="00695505"/>
    <w:rsid w:val="0069623D"/>
    <w:rsid w:val="00697F7D"/>
    <w:rsid w:val="006A1736"/>
    <w:rsid w:val="006A1927"/>
    <w:rsid w:val="006A2721"/>
    <w:rsid w:val="006A34D4"/>
    <w:rsid w:val="006A38B4"/>
    <w:rsid w:val="006A4D24"/>
    <w:rsid w:val="006A63EE"/>
    <w:rsid w:val="006A72E4"/>
    <w:rsid w:val="006B235A"/>
    <w:rsid w:val="006B2FBF"/>
    <w:rsid w:val="006B48A9"/>
    <w:rsid w:val="006B61C7"/>
    <w:rsid w:val="006B7A6C"/>
    <w:rsid w:val="006C26E2"/>
    <w:rsid w:val="006C27C5"/>
    <w:rsid w:val="006C44E0"/>
    <w:rsid w:val="006C4EFD"/>
    <w:rsid w:val="006C5CB7"/>
    <w:rsid w:val="006C5F0E"/>
    <w:rsid w:val="006D20A7"/>
    <w:rsid w:val="006D34E7"/>
    <w:rsid w:val="006D4523"/>
    <w:rsid w:val="006D5225"/>
    <w:rsid w:val="006D6D5A"/>
    <w:rsid w:val="006E194E"/>
    <w:rsid w:val="006E1A71"/>
    <w:rsid w:val="006E3EEF"/>
    <w:rsid w:val="006E4464"/>
    <w:rsid w:val="006E5574"/>
    <w:rsid w:val="006E5C9C"/>
    <w:rsid w:val="006E7B03"/>
    <w:rsid w:val="006F0775"/>
    <w:rsid w:val="006F421B"/>
    <w:rsid w:val="006F5EA2"/>
    <w:rsid w:val="00700325"/>
    <w:rsid w:val="00700AB1"/>
    <w:rsid w:val="00701A50"/>
    <w:rsid w:val="00702E54"/>
    <w:rsid w:val="00702FC6"/>
    <w:rsid w:val="00703103"/>
    <w:rsid w:val="00703CB6"/>
    <w:rsid w:val="007046FC"/>
    <w:rsid w:val="00705BD4"/>
    <w:rsid w:val="00706FB6"/>
    <w:rsid w:val="007123B4"/>
    <w:rsid w:val="007137D5"/>
    <w:rsid w:val="007147A6"/>
    <w:rsid w:val="0072227C"/>
    <w:rsid w:val="00723152"/>
    <w:rsid w:val="00724CF1"/>
    <w:rsid w:val="00724F22"/>
    <w:rsid w:val="00730056"/>
    <w:rsid w:val="00730494"/>
    <w:rsid w:val="00731033"/>
    <w:rsid w:val="0073341B"/>
    <w:rsid w:val="007343FC"/>
    <w:rsid w:val="00734580"/>
    <w:rsid w:val="00734D5E"/>
    <w:rsid w:val="00735194"/>
    <w:rsid w:val="007401A7"/>
    <w:rsid w:val="00740CC8"/>
    <w:rsid w:val="00741C27"/>
    <w:rsid w:val="007429D8"/>
    <w:rsid w:val="00745A8B"/>
    <w:rsid w:val="00750819"/>
    <w:rsid w:val="00750FF4"/>
    <w:rsid w:val="00751284"/>
    <w:rsid w:val="00751C14"/>
    <w:rsid w:val="00753895"/>
    <w:rsid w:val="00753F97"/>
    <w:rsid w:val="00757AE2"/>
    <w:rsid w:val="00761E1E"/>
    <w:rsid w:val="00762459"/>
    <w:rsid w:val="00764450"/>
    <w:rsid w:val="00765767"/>
    <w:rsid w:val="0076588D"/>
    <w:rsid w:val="007671CD"/>
    <w:rsid w:val="00775B38"/>
    <w:rsid w:val="00776BB3"/>
    <w:rsid w:val="00776C09"/>
    <w:rsid w:val="0077703D"/>
    <w:rsid w:val="00781B08"/>
    <w:rsid w:val="00782C6D"/>
    <w:rsid w:val="007905C6"/>
    <w:rsid w:val="00790A4A"/>
    <w:rsid w:val="00791FB5"/>
    <w:rsid w:val="00792213"/>
    <w:rsid w:val="00792998"/>
    <w:rsid w:val="00794C88"/>
    <w:rsid w:val="00797FB1"/>
    <w:rsid w:val="007A1046"/>
    <w:rsid w:val="007A2A86"/>
    <w:rsid w:val="007A3162"/>
    <w:rsid w:val="007A4861"/>
    <w:rsid w:val="007A4894"/>
    <w:rsid w:val="007A51C3"/>
    <w:rsid w:val="007A6006"/>
    <w:rsid w:val="007A6840"/>
    <w:rsid w:val="007A6C5B"/>
    <w:rsid w:val="007B3FFC"/>
    <w:rsid w:val="007B416E"/>
    <w:rsid w:val="007B563F"/>
    <w:rsid w:val="007B65DD"/>
    <w:rsid w:val="007C1C7D"/>
    <w:rsid w:val="007C20CD"/>
    <w:rsid w:val="007C31E6"/>
    <w:rsid w:val="007C33F7"/>
    <w:rsid w:val="007C7583"/>
    <w:rsid w:val="007D19BD"/>
    <w:rsid w:val="007D1CD1"/>
    <w:rsid w:val="007D2247"/>
    <w:rsid w:val="007D57F3"/>
    <w:rsid w:val="007D6955"/>
    <w:rsid w:val="007E09B4"/>
    <w:rsid w:val="007E23E4"/>
    <w:rsid w:val="007E2C25"/>
    <w:rsid w:val="007E2EB0"/>
    <w:rsid w:val="007E56E9"/>
    <w:rsid w:val="007E6F6F"/>
    <w:rsid w:val="007F18BE"/>
    <w:rsid w:val="007F23FA"/>
    <w:rsid w:val="007F27A4"/>
    <w:rsid w:val="007F3FAE"/>
    <w:rsid w:val="007F42BB"/>
    <w:rsid w:val="007F49E0"/>
    <w:rsid w:val="007F4A6B"/>
    <w:rsid w:val="007F4C7E"/>
    <w:rsid w:val="007F7A70"/>
    <w:rsid w:val="00800FE0"/>
    <w:rsid w:val="008014D2"/>
    <w:rsid w:val="0080234D"/>
    <w:rsid w:val="00804AB1"/>
    <w:rsid w:val="008060B5"/>
    <w:rsid w:val="008063E3"/>
    <w:rsid w:val="00810085"/>
    <w:rsid w:val="00810381"/>
    <w:rsid w:val="00810436"/>
    <w:rsid w:val="00810A47"/>
    <w:rsid w:val="00812248"/>
    <w:rsid w:val="00812A59"/>
    <w:rsid w:val="008146FE"/>
    <w:rsid w:val="008148EC"/>
    <w:rsid w:val="00816954"/>
    <w:rsid w:val="008177A8"/>
    <w:rsid w:val="00817CB9"/>
    <w:rsid w:val="00820107"/>
    <w:rsid w:val="00821A13"/>
    <w:rsid w:val="00822532"/>
    <w:rsid w:val="008227BD"/>
    <w:rsid w:val="00823319"/>
    <w:rsid w:val="00825ECC"/>
    <w:rsid w:val="008260CE"/>
    <w:rsid w:val="00826C35"/>
    <w:rsid w:val="008303DA"/>
    <w:rsid w:val="00830E54"/>
    <w:rsid w:val="00833037"/>
    <w:rsid w:val="00833CEF"/>
    <w:rsid w:val="00833E05"/>
    <w:rsid w:val="0083425E"/>
    <w:rsid w:val="008345A0"/>
    <w:rsid w:val="008355FA"/>
    <w:rsid w:val="008358C4"/>
    <w:rsid w:val="008369EC"/>
    <w:rsid w:val="00837D33"/>
    <w:rsid w:val="008406FA"/>
    <w:rsid w:val="00840DC2"/>
    <w:rsid w:val="00842ED1"/>
    <w:rsid w:val="008454E7"/>
    <w:rsid w:val="008466C6"/>
    <w:rsid w:val="00846A98"/>
    <w:rsid w:val="0085021A"/>
    <w:rsid w:val="00850F16"/>
    <w:rsid w:val="00853645"/>
    <w:rsid w:val="00856C1E"/>
    <w:rsid w:val="0086066C"/>
    <w:rsid w:val="00860EA6"/>
    <w:rsid w:val="008615AD"/>
    <w:rsid w:val="00862C92"/>
    <w:rsid w:val="00863420"/>
    <w:rsid w:val="00864705"/>
    <w:rsid w:val="00864FAA"/>
    <w:rsid w:val="00866E03"/>
    <w:rsid w:val="0086747E"/>
    <w:rsid w:val="0086759F"/>
    <w:rsid w:val="00870343"/>
    <w:rsid w:val="008711A4"/>
    <w:rsid w:val="00871819"/>
    <w:rsid w:val="00871A3F"/>
    <w:rsid w:val="0087262A"/>
    <w:rsid w:val="00872D14"/>
    <w:rsid w:val="00873C3F"/>
    <w:rsid w:val="008743CB"/>
    <w:rsid w:val="00875E6D"/>
    <w:rsid w:val="0087789C"/>
    <w:rsid w:val="0088088F"/>
    <w:rsid w:val="00882269"/>
    <w:rsid w:val="00883BC3"/>
    <w:rsid w:val="00884942"/>
    <w:rsid w:val="0088779B"/>
    <w:rsid w:val="00890591"/>
    <w:rsid w:val="00891F64"/>
    <w:rsid w:val="008966ED"/>
    <w:rsid w:val="008A0297"/>
    <w:rsid w:val="008A15CF"/>
    <w:rsid w:val="008A1C2F"/>
    <w:rsid w:val="008A2A90"/>
    <w:rsid w:val="008A5DA9"/>
    <w:rsid w:val="008A6BC9"/>
    <w:rsid w:val="008A78BD"/>
    <w:rsid w:val="008B06A4"/>
    <w:rsid w:val="008B12D0"/>
    <w:rsid w:val="008B45EE"/>
    <w:rsid w:val="008B49D3"/>
    <w:rsid w:val="008C4A55"/>
    <w:rsid w:val="008C4B35"/>
    <w:rsid w:val="008D0A07"/>
    <w:rsid w:val="008D1492"/>
    <w:rsid w:val="008D1F60"/>
    <w:rsid w:val="008D3312"/>
    <w:rsid w:val="008D3BA9"/>
    <w:rsid w:val="008D6731"/>
    <w:rsid w:val="008D7AE3"/>
    <w:rsid w:val="008E6A59"/>
    <w:rsid w:val="008F122A"/>
    <w:rsid w:val="008F32D7"/>
    <w:rsid w:val="008F4841"/>
    <w:rsid w:val="008F567D"/>
    <w:rsid w:val="008F6EF4"/>
    <w:rsid w:val="008F7FCA"/>
    <w:rsid w:val="009008A4"/>
    <w:rsid w:val="00902443"/>
    <w:rsid w:val="00902772"/>
    <w:rsid w:val="00906319"/>
    <w:rsid w:val="009077D3"/>
    <w:rsid w:val="0091071A"/>
    <w:rsid w:val="00911418"/>
    <w:rsid w:val="00914B35"/>
    <w:rsid w:val="009150B3"/>
    <w:rsid w:val="0091666A"/>
    <w:rsid w:val="009216F3"/>
    <w:rsid w:val="00923663"/>
    <w:rsid w:val="0092662D"/>
    <w:rsid w:val="009267D6"/>
    <w:rsid w:val="00927920"/>
    <w:rsid w:val="00930985"/>
    <w:rsid w:val="00931BA9"/>
    <w:rsid w:val="00932E85"/>
    <w:rsid w:val="00935D4F"/>
    <w:rsid w:val="009369B0"/>
    <w:rsid w:val="009376B0"/>
    <w:rsid w:val="0094077D"/>
    <w:rsid w:val="00940CBF"/>
    <w:rsid w:val="0094132B"/>
    <w:rsid w:val="00941C26"/>
    <w:rsid w:val="009431EB"/>
    <w:rsid w:val="009450D2"/>
    <w:rsid w:val="00945AE6"/>
    <w:rsid w:val="00946101"/>
    <w:rsid w:val="0095040F"/>
    <w:rsid w:val="00955242"/>
    <w:rsid w:val="009613C9"/>
    <w:rsid w:val="00965943"/>
    <w:rsid w:val="00967EC0"/>
    <w:rsid w:val="00970BE5"/>
    <w:rsid w:val="009737EB"/>
    <w:rsid w:val="00977760"/>
    <w:rsid w:val="00982C73"/>
    <w:rsid w:val="00983DCF"/>
    <w:rsid w:val="00985651"/>
    <w:rsid w:val="00985BF7"/>
    <w:rsid w:val="00987B72"/>
    <w:rsid w:val="009924ED"/>
    <w:rsid w:val="00993BA5"/>
    <w:rsid w:val="00994F1C"/>
    <w:rsid w:val="009A0371"/>
    <w:rsid w:val="009A04B0"/>
    <w:rsid w:val="009A165E"/>
    <w:rsid w:val="009A2AA7"/>
    <w:rsid w:val="009A3382"/>
    <w:rsid w:val="009A3579"/>
    <w:rsid w:val="009A39B1"/>
    <w:rsid w:val="009A5783"/>
    <w:rsid w:val="009A6DA6"/>
    <w:rsid w:val="009B02A8"/>
    <w:rsid w:val="009B0D51"/>
    <w:rsid w:val="009B0FB5"/>
    <w:rsid w:val="009B172F"/>
    <w:rsid w:val="009B233E"/>
    <w:rsid w:val="009B266A"/>
    <w:rsid w:val="009B5376"/>
    <w:rsid w:val="009B5C30"/>
    <w:rsid w:val="009C58A2"/>
    <w:rsid w:val="009C6731"/>
    <w:rsid w:val="009D003A"/>
    <w:rsid w:val="009D393B"/>
    <w:rsid w:val="009D3FC1"/>
    <w:rsid w:val="009E0961"/>
    <w:rsid w:val="009E0EB0"/>
    <w:rsid w:val="009E14F9"/>
    <w:rsid w:val="009E3295"/>
    <w:rsid w:val="009E528A"/>
    <w:rsid w:val="009E5B63"/>
    <w:rsid w:val="009E64D9"/>
    <w:rsid w:val="009E6D42"/>
    <w:rsid w:val="009E71B2"/>
    <w:rsid w:val="009F12A6"/>
    <w:rsid w:val="00A00CAB"/>
    <w:rsid w:val="00A03055"/>
    <w:rsid w:val="00A04B52"/>
    <w:rsid w:val="00A04F07"/>
    <w:rsid w:val="00A10DC6"/>
    <w:rsid w:val="00A12C69"/>
    <w:rsid w:val="00A12FD3"/>
    <w:rsid w:val="00A1484A"/>
    <w:rsid w:val="00A16E6D"/>
    <w:rsid w:val="00A172A1"/>
    <w:rsid w:val="00A179DA"/>
    <w:rsid w:val="00A211D1"/>
    <w:rsid w:val="00A2147C"/>
    <w:rsid w:val="00A21D93"/>
    <w:rsid w:val="00A224FE"/>
    <w:rsid w:val="00A22D42"/>
    <w:rsid w:val="00A26467"/>
    <w:rsid w:val="00A2669A"/>
    <w:rsid w:val="00A2723E"/>
    <w:rsid w:val="00A27480"/>
    <w:rsid w:val="00A3235F"/>
    <w:rsid w:val="00A361A9"/>
    <w:rsid w:val="00A36D3E"/>
    <w:rsid w:val="00A37507"/>
    <w:rsid w:val="00A377E1"/>
    <w:rsid w:val="00A431B3"/>
    <w:rsid w:val="00A43AEC"/>
    <w:rsid w:val="00A43E30"/>
    <w:rsid w:val="00A50452"/>
    <w:rsid w:val="00A52AA9"/>
    <w:rsid w:val="00A52D1D"/>
    <w:rsid w:val="00A53BB8"/>
    <w:rsid w:val="00A53E8E"/>
    <w:rsid w:val="00A54A04"/>
    <w:rsid w:val="00A56EEA"/>
    <w:rsid w:val="00A57B57"/>
    <w:rsid w:val="00A6076A"/>
    <w:rsid w:val="00A60DC0"/>
    <w:rsid w:val="00A61C32"/>
    <w:rsid w:val="00A634B1"/>
    <w:rsid w:val="00A645EB"/>
    <w:rsid w:val="00A670BB"/>
    <w:rsid w:val="00A709DF"/>
    <w:rsid w:val="00A71231"/>
    <w:rsid w:val="00A7169E"/>
    <w:rsid w:val="00A718CC"/>
    <w:rsid w:val="00A7497A"/>
    <w:rsid w:val="00A74C29"/>
    <w:rsid w:val="00A75DC7"/>
    <w:rsid w:val="00A81F34"/>
    <w:rsid w:val="00A835BE"/>
    <w:rsid w:val="00A84E89"/>
    <w:rsid w:val="00A85F5A"/>
    <w:rsid w:val="00A867D8"/>
    <w:rsid w:val="00A86941"/>
    <w:rsid w:val="00A86C2C"/>
    <w:rsid w:val="00A86DBD"/>
    <w:rsid w:val="00A8708C"/>
    <w:rsid w:val="00A87D97"/>
    <w:rsid w:val="00A908EC"/>
    <w:rsid w:val="00A91798"/>
    <w:rsid w:val="00A91B00"/>
    <w:rsid w:val="00A923A9"/>
    <w:rsid w:val="00A92983"/>
    <w:rsid w:val="00A936A0"/>
    <w:rsid w:val="00A949E9"/>
    <w:rsid w:val="00A95A15"/>
    <w:rsid w:val="00A95A25"/>
    <w:rsid w:val="00A96634"/>
    <w:rsid w:val="00A9686B"/>
    <w:rsid w:val="00AA0A1D"/>
    <w:rsid w:val="00AA2051"/>
    <w:rsid w:val="00AA25B0"/>
    <w:rsid w:val="00AA438F"/>
    <w:rsid w:val="00AA585D"/>
    <w:rsid w:val="00AA785B"/>
    <w:rsid w:val="00AA7B23"/>
    <w:rsid w:val="00AB0925"/>
    <w:rsid w:val="00AB10C7"/>
    <w:rsid w:val="00AB1279"/>
    <w:rsid w:val="00AB15B6"/>
    <w:rsid w:val="00AB220B"/>
    <w:rsid w:val="00AB3BE0"/>
    <w:rsid w:val="00AB49C1"/>
    <w:rsid w:val="00AB6247"/>
    <w:rsid w:val="00AB659A"/>
    <w:rsid w:val="00AB6BE3"/>
    <w:rsid w:val="00AB6D7B"/>
    <w:rsid w:val="00AB6EBA"/>
    <w:rsid w:val="00AC308D"/>
    <w:rsid w:val="00AC36A3"/>
    <w:rsid w:val="00AC616A"/>
    <w:rsid w:val="00AC6F71"/>
    <w:rsid w:val="00AC7EA9"/>
    <w:rsid w:val="00AD0D1D"/>
    <w:rsid w:val="00AD0D7A"/>
    <w:rsid w:val="00AD107A"/>
    <w:rsid w:val="00AD1CD9"/>
    <w:rsid w:val="00AD4D15"/>
    <w:rsid w:val="00AE0C61"/>
    <w:rsid w:val="00AE158B"/>
    <w:rsid w:val="00AE2FB7"/>
    <w:rsid w:val="00AE5155"/>
    <w:rsid w:val="00AE52B4"/>
    <w:rsid w:val="00AE68DF"/>
    <w:rsid w:val="00AE7041"/>
    <w:rsid w:val="00AF016B"/>
    <w:rsid w:val="00AF04BA"/>
    <w:rsid w:val="00AF4C29"/>
    <w:rsid w:val="00AF6538"/>
    <w:rsid w:val="00AF666C"/>
    <w:rsid w:val="00AF70C6"/>
    <w:rsid w:val="00B00AF4"/>
    <w:rsid w:val="00B03A4C"/>
    <w:rsid w:val="00B03C95"/>
    <w:rsid w:val="00B04109"/>
    <w:rsid w:val="00B04F68"/>
    <w:rsid w:val="00B06138"/>
    <w:rsid w:val="00B06214"/>
    <w:rsid w:val="00B06AEF"/>
    <w:rsid w:val="00B06CDD"/>
    <w:rsid w:val="00B070D3"/>
    <w:rsid w:val="00B104FC"/>
    <w:rsid w:val="00B12452"/>
    <w:rsid w:val="00B1331A"/>
    <w:rsid w:val="00B1564E"/>
    <w:rsid w:val="00B1612E"/>
    <w:rsid w:val="00B1633D"/>
    <w:rsid w:val="00B2060F"/>
    <w:rsid w:val="00B21A27"/>
    <w:rsid w:val="00B21B23"/>
    <w:rsid w:val="00B24654"/>
    <w:rsid w:val="00B3076D"/>
    <w:rsid w:val="00B32961"/>
    <w:rsid w:val="00B32C88"/>
    <w:rsid w:val="00B348E9"/>
    <w:rsid w:val="00B35401"/>
    <w:rsid w:val="00B36DA7"/>
    <w:rsid w:val="00B3716F"/>
    <w:rsid w:val="00B422A5"/>
    <w:rsid w:val="00B44C6D"/>
    <w:rsid w:val="00B44F22"/>
    <w:rsid w:val="00B45C5E"/>
    <w:rsid w:val="00B46C08"/>
    <w:rsid w:val="00B471A9"/>
    <w:rsid w:val="00B50876"/>
    <w:rsid w:val="00B51305"/>
    <w:rsid w:val="00B52CED"/>
    <w:rsid w:val="00B53B09"/>
    <w:rsid w:val="00B53D5F"/>
    <w:rsid w:val="00B552CB"/>
    <w:rsid w:val="00B61DC3"/>
    <w:rsid w:val="00B63B7A"/>
    <w:rsid w:val="00B648B6"/>
    <w:rsid w:val="00B670A4"/>
    <w:rsid w:val="00B671AF"/>
    <w:rsid w:val="00B70E1F"/>
    <w:rsid w:val="00B72C13"/>
    <w:rsid w:val="00B739C7"/>
    <w:rsid w:val="00B73BCE"/>
    <w:rsid w:val="00B7527F"/>
    <w:rsid w:val="00B760A5"/>
    <w:rsid w:val="00B76308"/>
    <w:rsid w:val="00B7777B"/>
    <w:rsid w:val="00B77B48"/>
    <w:rsid w:val="00B77B4C"/>
    <w:rsid w:val="00B82644"/>
    <w:rsid w:val="00B83EFF"/>
    <w:rsid w:val="00B87533"/>
    <w:rsid w:val="00B9055F"/>
    <w:rsid w:val="00B9577A"/>
    <w:rsid w:val="00B96362"/>
    <w:rsid w:val="00B97110"/>
    <w:rsid w:val="00B9794B"/>
    <w:rsid w:val="00BA0C44"/>
    <w:rsid w:val="00BA1204"/>
    <w:rsid w:val="00BA41B2"/>
    <w:rsid w:val="00BA446A"/>
    <w:rsid w:val="00BA5AB0"/>
    <w:rsid w:val="00BB19E8"/>
    <w:rsid w:val="00BB2DE0"/>
    <w:rsid w:val="00BB2F45"/>
    <w:rsid w:val="00BB622D"/>
    <w:rsid w:val="00BB706C"/>
    <w:rsid w:val="00BC0BF9"/>
    <w:rsid w:val="00BC1DEE"/>
    <w:rsid w:val="00BC31FB"/>
    <w:rsid w:val="00BC380C"/>
    <w:rsid w:val="00BC4E7A"/>
    <w:rsid w:val="00BC649F"/>
    <w:rsid w:val="00BD0A50"/>
    <w:rsid w:val="00BD21A5"/>
    <w:rsid w:val="00BD2634"/>
    <w:rsid w:val="00BD2939"/>
    <w:rsid w:val="00BD32E1"/>
    <w:rsid w:val="00BD7735"/>
    <w:rsid w:val="00BE5765"/>
    <w:rsid w:val="00BE5938"/>
    <w:rsid w:val="00BE720B"/>
    <w:rsid w:val="00BF4A53"/>
    <w:rsid w:val="00BF4C03"/>
    <w:rsid w:val="00BF59D0"/>
    <w:rsid w:val="00BF79BF"/>
    <w:rsid w:val="00C00B46"/>
    <w:rsid w:val="00C043AB"/>
    <w:rsid w:val="00C044DD"/>
    <w:rsid w:val="00C05601"/>
    <w:rsid w:val="00C056AF"/>
    <w:rsid w:val="00C10CED"/>
    <w:rsid w:val="00C10E77"/>
    <w:rsid w:val="00C138AA"/>
    <w:rsid w:val="00C14327"/>
    <w:rsid w:val="00C14C99"/>
    <w:rsid w:val="00C1503B"/>
    <w:rsid w:val="00C1611A"/>
    <w:rsid w:val="00C169A0"/>
    <w:rsid w:val="00C17F16"/>
    <w:rsid w:val="00C22833"/>
    <w:rsid w:val="00C233A2"/>
    <w:rsid w:val="00C23AFF"/>
    <w:rsid w:val="00C25661"/>
    <w:rsid w:val="00C2578D"/>
    <w:rsid w:val="00C31E28"/>
    <w:rsid w:val="00C326C7"/>
    <w:rsid w:val="00C32FBE"/>
    <w:rsid w:val="00C33812"/>
    <w:rsid w:val="00C35991"/>
    <w:rsid w:val="00C3622B"/>
    <w:rsid w:val="00C36622"/>
    <w:rsid w:val="00C418B2"/>
    <w:rsid w:val="00C41A20"/>
    <w:rsid w:val="00C43272"/>
    <w:rsid w:val="00C45DFC"/>
    <w:rsid w:val="00C46CD1"/>
    <w:rsid w:val="00C47E83"/>
    <w:rsid w:val="00C50089"/>
    <w:rsid w:val="00C50583"/>
    <w:rsid w:val="00C506B0"/>
    <w:rsid w:val="00C512C4"/>
    <w:rsid w:val="00C535A1"/>
    <w:rsid w:val="00C545A3"/>
    <w:rsid w:val="00C56299"/>
    <w:rsid w:val="00C57ACD"/>
    <w:rsid w:val="00C57B14"/>
    <w:rsid w:val="00C60FFC"/>
    <w:rsid w:val="00C61C03"/>
    <w:rsid w:val="00C62B3C"/>
    <w:rsid w:val="00C6372C"/>
    <w:rsid w:val="00C64997"/>
    <w:rsid w:val="00C66CC8"/>
    <w:rsid w:val="00C679B4"/>
    <w:rsid w:val="00C70043"/>
    <w:rsid w:val="00C73405"/>
    <w:rsid w:val="00C749D4"/>
    <w:rsid w:val="00C75039"/>
    <w:rsid w:val="00C837DA"/>
    <w:rsid w:val="00C86883"/>
    <w:rsid w:val="00C92933"/>
    <w:rsid w:val="00C93263"/>
    <w:rsid w:val="00C93D17"/>
    <w:rsid w:val="00C95327"/>
    <w:rsid w:val="00C96DDA"/>
    <w:rsid w:val="00C97886"/>
    <w:rsid w:val="00C97BFB"/>
    <w:rsid w:val="00CA6545"/>
    <w:rsid w:val="00CA79FE"/>
    <w:rsid w:val="00CB41B3"/>
    <w:rsid w:val="00CB76E3"/>
    <w:rsid w:val="00CB7B7D"/>
    <w:rsid w:val="00CC0827"/>
    <w:rsid w:val="00CC1542"/>
    <w:rsid w:val="00CC3DF1"/>
    <w:rsid w:val="00CC3F71"/>
    <w:rsid w:val="00CC44BA"/>
    <w:rsid w:val="00CC51E7"/>
    <w:rsid w:val="00CC5C69"/>
    <w:rsid w:val="00CC747B"/>
    <w:rsid w:val="00CD1147"/>
    <w:rsid w:val="00CD284E"/>
    <w:rsid w:val="00CD2A28"/>
    <w:rsid w:val="00CD71D4"/>
    <w:rsid w:val="00CD7708"/>
    <w:rsid w:val="00CE163B"/>
    <w:rsid w:val="00CE371F"/>
    <w:rsid w:val="00CE3E3C"/>
    <w:rsid w:val="00CE484E"/>
    <w:rsid w:val="00CE54D9"/>
    <w:rsid w:val="00CE613D"/>
    <w:rsid w:val="00CE7037"/>
    <w:rsid w:val="00CF0DBF"/>
    <w:rsid w:val="00CF0E97"/>
    <w:rsid w:val="00CF25B7"/>
    <w:rsid w:val="00CF5FAF"/>
    <w:rsid w:val="00CF6E28"/>
    <w:rsid w:val="00CF70FC"/>
    <w:rsid w:val="00D01CD6"/>
    <w:rsid w:val="00D06AB4"/>
    <w:rsid w:val="00D07E6D"/>
    <w:rsid w:val="00D12E02"/>
    <w:rsid w:val="00D1406A"/>
    <w:rsid w:val="00D15888"/>
    <w:rsid w:val="00D16A77"/>
    <w:rsid w:val="00D17312"/>
    <w:rsid w:val="00D179CE"/>
    <w:rsid w:val="00D205C0"/>
    <w:rsid w:val="00D242EB"/>
    <w:rsid w:val="00D25613"/>
    <w:rsid w:val="00D27524"/>
    <w:rsid w:val="00D277E9"/>
    <w:rsid w:val="00D27B6D"/>
    <w:rsid w:val="00D3002A"/>
    <w:rsid w:val="00D3134F"/>
    <w:rsid w:val="00D32E4A"/>
    <w:rsid w:val="00D34DFB"/>
    <w:rsid w:val="00D35BBF"/>
    <w:rsid w:val="00D36B43"/>
    <w:rsid w:val="00D41797"/>
    <w:rsid w:val="00D448AC"/>
    <w:rsid w:val="00D44B17"/>
    <w:rsid w:val="00D45535"/>
    <w:rsid w:val="00D471CE"/>
    <w:rsid w:val="00D50B19"/>
    <w:rsid w:val="00D51228"/>
    <w:rsid w:val="00D54A6A"/>
    <w:rsid w:val="00D54C72"/>
    <w:rsid w:val="00D5541C"/>
    <w:rsid w:val="00D556BD"/>
    <w:rsid w:val="00D556D5"/>
    <w:rsid w:val="00D57244"/>
    <w:rsid w:val="00D576E3"/>
    <w:rsid w:val="00D60131"/>
    <w:rsid w:val="00D6150F"/>
    <w:rsid w:val="00D6170A"/>
    <w:rsid w:val="00D618AA"/>
    <w:rsid w:val="00D61D2B"/>
    <w:rsid w:val="00D62398"/>
    <w:rsid w:val="00D624DF"/>
    <w:rsid w:val="00D64373"/>
    <w:rsid w:val="00D65A9B"/>
    <w:rsid w:val="00D668EF"/>
    <w:rsid w:val="00D70B8D"/>
    <w:rsid w:val="00D7226B"/>
    <w:rsid w:val="00D7346F"/>
    <w:rsid w:val="00D735C3"/>
    <w:rsid w:val="00D73C7B"/>
    <w:rsid w:val="00D81EA2"/>
    <w:rsid w:val="00D81FA9"/>
    <w:rsid w:val="00D850DF"/>
    <w:rsid w:val="00D86780"/>
    <w:rsid w:val="00D86852"/>
    <w:rsid w:val="00D907D6"/>
    <w:rsid w:val="00D92F7D"/>
    <w:rsid w:val="00D93DB3"/>
    <w:rsid w:val="00DA38DE"/>
    <w:rsid w:val="00DA4B91"/>
    <w:rsid w:val="00DA4EA2"/>
    <w:rsid w:val="00DA6116"/>
    <w:rsid w:val="00DA6FB9"/>
    <w:rsid w:val="00DB0C2E"/>
    <w:rsid w:val="00DB25EC"/>
    <w:rsid w:val="00DB2EC6"/>
    <w:rsid w:val="00DB3499"/>
    <w:rsid w:val="00DB3585"/>
    <w:rsid w:val="00DB4DC6"/>
    <w:rsid w:val="00DB546C"/>
    <w:rsid w:val="00DB56C0"/>
    <w:rsid w:val="00DB6D34"/>
    <w:rsid w:val="00DB6E4A"/>
    <w:rsid w:val="00DB79EF"/>
    <w:rsid w:val="00DC0ADE"/>
    <w:rsid w:val="00DC0DC8"/>
    <w:rsid w:val="00DC2DDC"/>
    <w:rsid w:val="00DC58B5"/>
    <w:rsid w:val="00DC7A39"/>
    <w:rsid w:val="00DD0C12"/>
    <w:rsid w:val="00DD0CB1"/>
    <w:rsid w:val="00DD15CE"/>
    <w:rsid w:val="00DD20A3"/>
    <w:rsid w:val="00DD24B6"/>
    <w:rsid w:val="00DD2692"/>
    <w:rsid w:val="00DD63E2"/>
    <w:rsid w:val="00DE056A"/>
    <w:rsid w:val="00DE15E8"/>
    <w:rsid w:val="00DE2270"/>
    <w:rsid w:val="00DE442D"/>
    <w:rsid w:val="00DE5D7F"/>
    <w:rsid w:val="00DE5F7B"/>
    <w:rsid w:val="00DE6E28"/>
    <w:rsid w:val="00DF3F78"/>
    <w:rsid w:val="00DF5397"/>
    <w:rsid w:val="00DF6621"/>
    <w:rsid w:val="00DF68E7"/>
    <w:rsid w:val="00E008A5"/>
    <w:rsid w:val="00E01020"/>
    <w:rsid w:val="00E01960"/>
    <w:rsid w:val="00E02932"/>
    <w:rsid w:val="00E03113"/>
    <w:rsid w:val="00E036F0"/>
    <w:rsid w:val="00E043F1"/>
    <w:rsid w:val="00E06AB6"/>
    <w:rsid w:val="00E06DEE"/>
    <w:rsid w:val="00E10296"/>
    <w:rsid w:val="00E130BA"/>
    <w:rsid w:val="00E13FC8"/>
    <w:rsid w:val="00E14E3F"/>
    <w:rsid w:val="00E1510A"/>
    <w:rsid w:val="00E15678"/>
    <w:rsid w:val="00E15CB6"/>
    <w:rsid w:val="00E16A40"/>
    <w:rsid w:val="00E17717"/>
    <w:rsid w:val="00E201ED"/>
    <w:rsid w:val="00E20990"/>
    <w:rsid w:val="00E21BF7"/>
    <w:rsid w:val="00E22BB7"/>
    <w:rsid w:val="00E23BB6"/>
    <w:rsid w:val="00E25018"/>
    <w:rsid w:val="00E2595E"/>
    <w:rsid w:val="00E2723B"/>
    <w:rsid w:val="00E30133"/>
    <w:rsid w:val="00E31A63"/>
    <w:rsid w:val="00E35BE3"/>
    <w:rsid w:val="00E36BE2"/>
    <w:rsid w:val="00E376F3"/>
    <w:rsid w:val="00E40BDA"/>
    <w:rsid w:val="00E42B38"/>
    <w:rsid w:val="00E43321"/>
    <w:rsid w:val="00E46A70"/>
    <w:rsid w:val="00E46CE7"/>
    <w:rsid w:val="00E4791A"/>
    <w:rsid w:val="00E5002B"/>
    <w:rsid w:val="00E516D2"/>
    <w:rsid w:val="00E51729"/>
    <w:rsid w:val="00E519CE"/>
    <w:rsid w:val="00E555BC"/>
    <w:rsid w:val="00E56719"/>
    <w:rsid w:val="00E57AF3"/>
    <w:rsid w:val="00E60DF5"/>
    <w:rsid w:val="00E616AA"/>
    <w:rsid w:val="00E658DB"/>
    <w:rsid w:val="00E72C4D"/>
    <w:rsid w:val="00E74F73"/>
    <w:rsid w:val="00E75A4A"/>
    <w:rsid w:val="00E760E7"/>
    <w:rsid w:val="00E761BE"/>
    <w:rsid w:val="00E829F9"/>
    <w:rsid w:val="00E85276"/>
    <w:rsid w:val="00E875D0"/>
    <w:rsid w:val="00E91835"/>
    <w:rsid w:val="00E918D1"/>
    <w:rsid w:val="00E94143"/>
    <w:rsid w:val="00E944A7"/>
    <w:rsid w:val="00E97726"/>
    <w:rsid w:val="00EA3AC0"/>
    <w:rsid w:val="00EA3C62"/>
    <w:rsid w:val="00EA4D83"/>
    <w:rsid w:val="00EA56CC"/>
    <w:rsid w:val="00EA5B54"/>
    <w:rsid w:val="00EA7E16"/>
    <w:rsid w:val="00EB00A9"/>
    <w:rsid w:val="00EB05F8"/>
    <w:rsid w:val="00EB2550"/>
    <w:rsid w:val="00EB37E1"/>
    <w:rsid w:val="00EB4ECC"/>
    <w:rsid w:val="00EB56F1"/>
    <w:rsid w:val="00EC0023"/>
    <w:rsid w:val="00EC097E"/>
    <w:rsid w:val="00EC747A"/>
    <w:rsid w:val="00ED2344"/>
    <w:rsid w:val="00ED2974"/>
    <w:rsid w:val="00ED2D23"/>
    <w:rsid w:val="00ED48F2"/>
    <w:rsid w:val="00ED5104"/>
    <w:rsid w:val="00ED5139"/>
    <w:rsid w:val="00ED611A"/>
    <w:rsid w:val="00ED6191"/>
    <w:rsid w:val="00ED6AC0"/>
    <w:rsid w:val="00EE2047"/>
    <w:rsid w:val="00EE6D93"/>
    <w:rsid w:val="00EE7ED4"/>
    <w:rsid w:val="00EF1DB9"/>
    <w:rsid w:val="00EF41D9"/>
    <w:rsid w:val="00EF5271"/>
    <w:rsid w:val="00EF5764"/>
    <w:rsid w:val="00F00426"/>
    <w:rsid w:val="00F0146C"/>
    <w:rsid w:val="00F0281F"/>
    <w:rsid w:val="00F02C21"/>
    <w:rsid w:val="00F033B8"/>
    <w:rsid w:val="00F07F15"/>
    <w:rsid w:val="00F17CD6"/>
    <w:rsid w:val="00F21348"/>
    <w:rsid w:val="00F21850"/>
    <w:rsid w:val="00F23E1B"/>
    <w:rsid w:val="00F2453D"/>
    <w:rsid w:val="00F32488"/>
    <w:rsid w:val="00F32FBC"/>
    <w:rsid w:val="00F33499"/>
    <w:rsid w:val="00F340A4"/>
    <w:rsid w:val="00F4045A"/>
    <w:rsid w:val="00F40CEE"/>
    <w:rsid w:val="00F42925"/>
    <w:rsid w:val="00F43645"/>
    <w:rsid w:val="00F47447"/>
    <w:rsid w:val="00F548C7"/>
    <w:rsid w:val="00F57108"/>
    <w:rsid w:val="00F57338"/>
    <w:rsid w:val="00F61E59"/>
    <w:rsid w:val="00F628FC"/>
    <w:rsid w:val="00F65FD7"/>
    <w:rsid w:val="00F671AA"/>
    <w:rsid w:val="00F67804"/>
    <w:rsid w:val="00F71447"/>
    <w:rsid w:val="00F71671"/>
    <w:rsid w:val="00F73A43"/>
    <w:rsid w:val="00F755E2"/>
    <w:rsid w:val="00F75682"/>
    <w:rsid w:val="00F807F0"/>
    <w:rsid w:val="00F83BAF"/>
    <w:rsid w:val="00F84C67"/>
    <w:rsid w:val="00F86A48"/>
    <w:rsid w:val="00F91091"/>
    <w:rsid w:val="00F92904"/>
    <w:rsid w:val="00F929C8"/>
    <w:rsid w:val="00F951A7"/>
    <w:rsid w:val="00F9580C"/>
    <w:rsid w:val="00F96A30"/>
    <w:rsid w:val="00F96F0D"/>
    <w:rsid w:val="00F9752F"/>
    <w:rsid w:val="00FA1093"/>
    <w:rsid w:val="00FA3B55"/>
    <w:rsid w:val="00FA682C"/>
    <w:rsid w:val="00FA68AB"/>
    <w:rsid w:val="00FA6C58"/>
    <w:rsid w:val="00FA6CA1"/>
    <w:rsid w:val="00FB0228"/>
    <w:rsid w:val="00FB35A3"/>
    <w:rsid w:val="00FB50E8"/>
    <w:rsid w:val="00FB5D99"/>
    <w:rsid w:val="00FB62FF"/>
    <w:rsid w:val="00FC07EA"/>
    <w:rsid w:val="00FC1572"/>
    <w:rsid w:val="00FC15A5"/>
    <w:rsid w:val="00FC1FD4"/>
    <w:rsid w:val="00FD0B37"/>
    <w:rsid w:val="00FD1097"/>
    <w:rsid w:val="00FD13BB"/>
    <w:rsid w:val="00FD2AB6"/>
    <w:rsid w:val="00FD3667"/>
    <w:rsid w:val="00FD393D"/>
    <w:rsid w:val="00FD4E30"/>
    <w:rsid w:val="00FD549C"/>
    <w:rsid w:val="00FD5E6B"/>
    <w:rsid w:val="00FD6213"/>
    <w:rsid w:val="00FD6C71"/>
    <w:rsid w:val="00FD720D"/>
    <w:rsid w:val="00FD74A0"/>
    <w:rsid w:val="00FE05F4"/>
    <w:rsid w:val="00FE2915"/>
    <w:rsid w:val="00FE3724"/>
    <w:rsid w:val="00FE626C"/>
    <w:rsid w:val="00FF1EC1"/>
    <w:rsid w:val="00FF2905"/>
    <w:rsid w:val="00FF326F"/>
    <w:rsid w:val="00FF3EF8"/>
    <w:rsid w:val="00FF59D5"/>
    <w:rsid w:val="00FF7F6F"/>
    <w:rsid w:val="012F17FE"/>
    <w:rsid w:val="01A00DB8"/>
    <w:rsid w:val="01A8760E"/>
    <w:rsid w:val="01BF386B"/>
    <w:rsid w:val="01FA01CD"/>
    <w:rsid w:val="029612B8"/>
    <w:rsid w:val="02972181"/>
    <w:rsid w:val="03243133"/>
    <w:rsid w:val="032D5B1E"/>
    <w:rsid w:val="03C41895"/>
    <w:rsid w:val="04630F8C"/>
    <w:rsid w:val="049A41B0"/>
    <w:rsid w:val="04AC7206"/>
    <w:rsid w:val="04DF3C4E"/>
    <w:rsid w:val="04F13751"/>
    <w:rsid w:val="04FE5795"/>
    <w:rsid w:val="0510100E"/>
    <w:rsid w:val="05110760"/>
    <w:rsid w:val="054B5BAE"/>
    <w:rsid w:val="058B10D8"/>
    <w:rsid w:val="059141B4"/>
    <w:rsid w:val="06152853"/>
    <w:rsid w:val="076151C5"/>
    <w:rsid w:val="08016517"/>
    <w:rsid w:val="081A0012"/>
    <w:rsid w:val="08406399"/>
    <w:rsid w:val="08746F7B"/>
    <w:rsid w:val="08820330"/>
    <w:rsid w:val="089B472F"/>
    <w:rsid w:val="08AA078E"/>
    <w:rsid w:val="08FD2E27"/>
    <w:rsid w:val="094C0F7C"/>
    <w:rsid w:val="0A121772"/>
    <w:rsid w:val="0A394E36"/>
    <w:rsid w:val="0B111D1E"/>
    <w:rsid w:val="0B254E57"/>
    <w:rsid w:val="0B4A1814"/>
    <w:rsid w:val="0B8F3202"/>
    <w:rsid w:val="0C9E66E5"/>
    <w:rsid w:val="0D2308AF"/>
    <w:rsid w:val="0D9E1582"/>
    <w:rsid w:val="0DC21F49"/>
    <w:rsid w:val="0DC36A25"/>
    <w:rsid w:val="0E0C4DBF"/>
    <w:rsid w:val="0E402BAC"/>
    <w:rsid w:val="0E591116"/>
    <w:rsid w:val="0E7622EA"/>
    <w:rsid w:val="0F4672D5"/>
    <w:rsid w:val="0F532E7C"/>
    <w:rsid w:val="103706A7"/>
    <w:rsid w:val="12B151B9"/>
    <w:rsid w:val="131E2317"/>
    <w:rsid w:val="131E499B"/>
    <w:rsid w:val="134710BA"/>
    <w:rsid w:val="135C37D3"/>
    <w:rsid w:val="139601EC"/>
    <w:rsid w:val="143321B1"/>
    <w:rsid w:val="146B63E0"/>
    <w:rsid w:val="148A145B"/>
    <w:rsid w:val="1571792C"/>
    <w:rsid w:val="15C76672"/>
    <w:rsid w:val="15F73687"/>
    <w:rsid w:val="162A266C"/>
    <w:rsid w:val="1680785A"/>
    <w:rsid w:val="16F75516"/>
    <w:rsid w:val="17386FA6"/>
    <w:rsid w:val="177E634B"/>
    <w:rsid w:val="179D63E9"/>
    <w:rsid w:val="17B27DD4"/>
    <w:rsid w:val="17FB17BB"/>
    <w:rsid w:val="181E3EE2"/>
    <w:rsid w:val="18370B25"/>
    <w:rsid w:val="18D537DA"/>
    <w:rsid w:val="190C3653"/>
    <w:rsid w:val="19353569"/>
    <w:rsid w:val="196773EB"/>
    <w:rsid w:val="1968723B"/>
    <w:rsid w:val="198B46E0"/>
    <w:rsid w:val="19931384"/>
    <w:rsid w:val="19B236DA"/>
    <w:rsid w:val="1A1413E6"/>
    <w:rsid w:val="1A23052E"/>
    <w:rsid w:val="1A2B27FC"/>
    <w:rsid w:val="1A606693"/>
    <w:rsid w:val="1A630AF9"/>
    <w:rsid w:val="1A9D50B9"/>
    <w:rsid w:val="1AFC50D3"/>
    <w:rsid w:val="1B221A8F"/>
    <w:rsid w:val="1B520DB0"/>
    <w:rsid w:val="1C401970"/>
    <w:rsid w:val="1C747D82"/>
    <w:rsid w:val="1C89335A"/>
    <w:rsid w:val="1CE07CC5"/>
    <w:rsid w:val="1D3C61A5"/>
    <w:rsid w:val="1D98607D"/>
    <w:rsid w:val="1DB146C7"/>
    <w:rsid w:val="1E18696D"/>
    <w:rsid w:val="1E4554DD"/>
    <w:rsid w:val="1E702EE5"/>
    <w:rsid w:val="1EB21CEB"/>
    <w:rsid w:val="1EEF2063"/>
    <w:rsid w:val="1F267B53"/>
    <w:rsid w:val="1F323870"/>
    <w:rsid w:val="1F714C63"/>
    <w:rsid w:val="1F8467C0"/>
    <w:rsid w:val="1FAF2E88"/>
    <w:rsid w:val="20916CFE"/>
    <w:rsid w:val="20E73D2E"/>
    <w:rsid w:val="20FD05AB"/>
    <w:rsid w:val="21346507"/>
    <w:rsid w:val="21394A92"/>
    <w:rsid w:val="21404684"/>
    <w:rsid w:val="21557DAF"/>
    <w:rsid w:val="21ED63D0"/>
    <w:rsid w:val="223E7149"/>
    <w:rsid w:val="22984B5C"/>
    <w:rsid w:val="22A4713F"/>
    <w:rsid w:val="22E4624E"/>
    <w:rsid w:val="23510B46"/>
    <w:rsid w:val="23991F74"/>
    <w:rsid w:val="23CD07BE"/>
    <w:rsid w:val="242A391C"/>
    <w:rsid w:val="24323971"/>
    <w:rsid w:val="248F32C2"/>
    <w:rsid w:val="24A04440"/>
    <w:rsid w:val="24A9076F"/>
    <w:rsid w:val="24E3368A"/>
    <w:rsid w:val="256B279B"/>
    <w:rsid w:val="256B57E3"/>
    <w:rsid w:val="25C17900"/>
    <w:rsid w:val="262B656E"/>
    <w:rsid w:val="26A1499A"/>
    <w:rsid w:val="26AA1A7C"/>
    <w:rsid w:val="2701166C"/>
    <w:rsid w:val="27356EE2"/>
    <w:rsid w:val="274D4B08"/>
    <w:rsid w:val="27595A10"/>
    <w:rsid w:val="2850550D"/>
    <w:rsid w:val="287405B8"/>
    <w:rsid w:val="28C30CAD"/>
    <w:rsid w:val="29321CD0"/>
    <w:rsid w:val="29414E6F"/>
    <w:rsid w:val="295916E5"/>
    <w:rsid w:val="295D6E7F"/>
    <w:rsid w:val="2A096916"/>
    <w:rsid w:val="2B150DD0"/>
    <w:rsid w:val="2B9D6077"/>
    <w:rsid w:val="2BA25559"/>
    <w:rsid w:val="2BD230A6"/>
    <w:rsid w:val="2BE025DA"/>
    <w:rsid w:val="2C3A42BD"/>
    <w:rsid w:val="2C447263"/>
    <w:rsid w:val="2DD03FF8"/>
    <w:rsid w:val="2E286BE0"/>
    <w:rsid w:val="2EA77318"/>
    <w:rsid w:val="2EDD77F3"/>
    <w:rsid w:val="2F6241C8"/>
    <w:rsid w:val="2F681955"/>
    <w:rsid w:val="305A0603"/>
    <w:rsid w:val="31134C14"/>
    <w:rsid w:val="31343105"/>
    <w:rsid w:val="313D38CE"/>
    <w:rsid w:val="314832B5"/>
    <w:rsid w:val="31CD3DDE"/>
    <w:rsid w:val="31DB3248"/>
    <w:rsid w:val="3205221E"/>
    <w:rsid w:val="325D61AB"/>
    <w:rsid w:val="32A73FA5"/>
    <w:rsid w:val="32A944C0"/>
    <w:rsid w:val="32B85544"/>
    <w:rsid w:val="33126F5F"/>
    <w:rsid w:val="336232A5"/>
    <w:rsid w:val="33835F12"/>
    <w:rsid w:val="33D111CA"/>
    <w:rsid w:val="34753DAB"/>
    <w:rsid w:val="348E3E46"/>
    <w:rsid w:val="34B67588"/>
    <w:rsid w:val="34F812F7"/>
    <w:rsid w:val="35197843"/>
    <w:rsid w:val="355C5472"/>
    <w:rsid w:val="35A9772F"/>
    <w:rsid w:val="35E01D91"/>
    <w:rsid w:val="35E33DBE"/>
    <w:rsid w:val="35F63798"/>
    <w:rsid w:val="362D4938"/>
    <w:rsid w:val="36FA1D41"/>
    <w:rsid w:val="37F22000"/>
    <w:rsid w:val="37F52B4C"/>
    <w:rsid w:val="38F62176"/>
    <w:rsid w:val="38FC4B2E"/>
    <w:rsid w:val="392949CE"/>
    <w:rsid w:val="3938480C"/>
    <w:rsid w:val="396A43A9"/>
    <w:rsid w:val="39AB5C48"/>
    <w:rsid w:val="3A025331"/>
    <w:rsid w:val="3A620DD9"/>
    <w:rsid w:val="3AB61921"/>
    <w:rsid w:val="3B5076AF"/>
    <w:rsid w:val="3B5E1F75"/>
    <w:rsid w:val="3B935591"/>
    <w:rsid w:val="3BC40DCA"/>
    <w:rsid w:val="3C0029AE"/>
    <w:rsid w:val="3C345DAD"/>
    <w:rsid w:val="3CC07DC4"/>
    <w:rsid w:val="3CC22572"/>
    <w:rsid w:val="3D2B1106"/>
    <w:rsid w:val="3D4A6DE5"/>
    <w:rsid w:val="3DA51E2F"/>
    <w:rsid w:val="3DC0045B"/>
    <w:rsid w:val="3DEB25A4"/>
    <w:rsid w:val="3E3501DB"/>
    <w:rsid w:val="3E933D04"/>
    <w:rsid w:val="3F7B3FB4"/>
    <w:rsid w:val="3F9F05F4"/>
    <w:rsid w:val="40531A99"/>
    <w:rsid w:val="40580CB3"/>
    <w:rsid w:val="40B52322"/>
    <w:rsid w:val="40E31096"/>
    <w:rsid w:val="41227440"/>
    <w:rsid w:val="415F1E37"/>
    <w:rsid w:val="41760A43"/>
    <w:rsid w:val="41905C1D"/>
    <w:rsid w:val="41BF059D"/>
    <w:rsid w:val="4259696B"/>
    <w:rsid w:val="42D34FAF"/>
    <w:rsid w:val="42D452DC"/>
    <w:rsid w:val="43707DA5"/>
    <w:rsid w:val="43867FE7"/>
    <w:rsid w:val="43DB61AC"/>
    <w:rsid w:val="452F4864"/>
    <w:rsid w:val="45356D18"/>
    <w:rsid w:val="453D4EFB"/>
    <w:rsid w:val="459E3BB6"/>
    <w:rsid w:val="461A3E8A"/>
    <w:rsid w:val="473D7179"/>
    <w:rsid w:val="479A406E"/>
    <w:rsid w:val="47AA1644"/>
    <w:rsid w:val="47C50090"/>
    <w:rsid w:val="47DA0270"/>
    <w:rsid w:val="48602F41"/>
    <w:rsid w:val="48983977"/>
    <w:rsid w:val="48A81BC2"/>
    <w:rsid w:val="49106EC1"/>
    <w:rsid w:val="4956775D"/>
    <w:rsid w:val="49F031DE"/>
    <w:rsid w:val="4A8650D8"/>
    <w:rsid w:val="4AB8212E"/>
    <w:rsid w:val="4B0B5DD5"/>
    <w:rsid w:val="4B251F56"/>
    <w:rsid w:val="4B5F615E"/>
    <w:rsid w:val="4B852E51"/>
    <w:rsid w:val="4B8557F3"/>
    <w:rsid w:val="4BC909DD"/>
    <w:rsid w:val="4C0312C1"/>
    <w:rsid w:val="4C75097F"/>
    <w:rsid w:val="4CB9754F"/>
    <w:rsid w:val="4CCF0BF8"/>
    <w:rsid w:val="4CD94E20"/>
    <w:rsid w:val="4D3E623D"/>
    <w:rsid w:val="4D9112C8"/>
    <w:rsid w:val="4EDE6287"/>
    <w:rsid w:val="4EFA6E6F"/>
    <w:rsid w:val="4F073143"/>
    <w:rsid w:val="4F844695"/>
    <w:rsid w:val="4FC84C3E"/>
    <w:rsid w:val="4FFD7732"/>
    <w:rsid w:val="503E2F33"/>
    <w:rsid w:val="50B04BF8"/>
    <w:rsid w:val="5112679F"/>
    <w:rsid w:val="51A45CFD"/>
    <w:rsid w:val="52734B7F"/>
    <w:rsid w:val="52DA15FD"/>
    <w:rsid w:val="530C784E"/>
    <w:rsid w:val="53265072"/>
    <w:rsid w:val="532F44D8"/>
    <w:rsid w:val="534F7E2A"/>
    <w:rsid w:val="54587870"/>
    <w:rsid w:val="547129E8"/>
    <w:rsid w:val="54827ADD"/>
    <w:rsid w:val="54A53812"/>
    <w:rsid w:val="55CA0922"/>
    <w:rsid w:val="55DD1EE5"/>
    <w:rsid w:val="55DE245D"/>
    <w:rsid w:val="563C2F20"/>
    <w:rsid w:val="56435263"/>
    <w:rsid w:val="569374FF"/>
    <w:rsid w:val="574B44A6"/>
    <w:rsid w:val="5770724C"/>
    <w:rsid w:val="577E78EA"/>
    <w:rsid w:val="5797711A"/>
    <w:rsid w:val="58637DB3"/>
    <w:rsid w:val="587C3626"/>
    <w:rsid w:val="587C6CBB"/>
    <w:rsid w:val="58B01C7E"/>
    <w:rsid w:val="594E4EF5"/>
    <w:rsid w:val="599D2E32"/>
    <w:rsid w:val="59A654A4"/>
    <w:rsid w:val="59C662ED"/>
    <w:rsid w:val="59D7506F"/>
    <w:rsid w:val="5A2537F3"/>
    <w:rsid w:val="5A3B426C"/>
    <w:rsid w:val="5AC20C84"/>
    <w:rsid w:val="5AF11C42"/>
    <w:rsid w:val="5B0C41C4"/>
    <w:rsid w:val="5B301727"/>
    <w:rsid w:val="5B611B14"/>
    <w:rsid w:val="5B6B6089"/>
    <w:rsid w:val="5B892516"/>
    <w:rsid w:val="5B921D27"/>
    <w:rsid w:val="5BA416E6"/>
    <w:rsid w:val="5BD27328"/>
    <w:rsid w:val="5BF72FBA"/>
    <w:rsid w:val="5C6F3120"/>
    <w:rsid w:val="5CDD26E7"/>
    <w:rsid w:val="5CF97F5B"/>
    <w:rsid w:val="5D26635F"/>
    <w:rsid w:val="5D2C61B1"/>
    <w:rsid w:val="5D5236EB"/>
    <w:rsid w:val="5DA94AEF"/>
    <w:rsid w:val="5DE47A17"/>
    <w:rsid w:val="5E07532C"/>
    <w:rsid w:val="5E2C5682"/>
    <w:rsid w:val="5E336BA6"/>
    <w:rsid w:val="5E5A79C7"/>
    <w:rsid w:val="5EAE5A79"/>
    <w:rsid w:val="5EC9742E"/>
    <w:rsid w:val="5F3054BA"/>
    <w:rsid w:val="5F8A104C"/>
    <w:rsid w:val="5FC12168"/>
    <w:rsid w:val="5FDE2BD8"/>
    <w:rsid w:val="5FFF54DF"/>
    <w:rsid w:val="60426494"/>
    <w:rsid w:val="604C70DD"/>
    <w:rsid w:val="60735B6B"/>
    <w:rsid w:val="6080285E"/>
    <w:rsid w:val="608D4150"/>
    <w:rsid w:val="60927A93"/>
    <w:rsid w:val="609D5F21"/>
    <w:rsid w:val="6124681C"/>
    <w:rsid w:val="61472270"/>
    <w:rsid w:val="616B10E6"/>
    <w:rsid w:val="6191278F"/>
    <w:rsid w:val="61FA56A1"/>
    <w:rsid w:val="62523A22"/>
    <w:rsid w:val="627A5E9C"/>
    <w:rsid w:val="627E6BD0"/>
    <w:rsid w:val="62821894"/>
    <w:rsid w:val="62A91E22"/>
    <w:rsid w:val="62DD2C5E"/>
    <w:rsid w:val="63F50C0B"/>
    <w:rsid w:val="643B02E9"/>
    <w:rsid w:val="647E4097"/>
    <w:rsid w:val="64EF78FC"/>
    <w:rsid w:val="65091354"/>
    <w:rsid w:val="655C55FD"/>
    <w:rsid w:val="65886E23"/>
    <w:rsid w:val="65977D09"/>
    <w:rsid w:val="65D76BA2"/>
    <w:rsid w:val="66861DF6"/>
    <w:rsid w:val="66B900B3"/>
    <w:rsid w:val="67857B63"/>
    <w:rsid w:val="67C005A4"/>
    <w:rsid w:val="68003922"/>
    <w:rsid w:val="680511BE"/>
    <w:rsid w:val="68332659"/>
    <w:rsid w:val="68482B5B"/>
    <w:rsid w:val="686E7042"/>
    <w:rsid w:val="68851407"/>
    <w:rsid w:val="68B94E63"/>
    <w:rsid w:val="6A2463FB"/>
    <w:rsid w:val="6A385ECC"/>
    <w:rsid w:val="6A490894"/>
    <w:rsid w:val="6A50066D"/>
    <w:rsid w:val="6AA515FC"/>
    <w:rsid w:val="6AE35F6F"/>
    <w:rsid w:val="6B2E5CCF"/>
    <w:rsid w:val="6B5A17EB"/>
    <w:rsid w:val="6B5D6E5B"/>
    <w:rsid w:val="6B665AE5"/>
    <w:rsid w:val="6B9F061F"/>
    <w:rsid w:val="6BB133E6"/>
    <w:rsid w:val="6CAE025C"/>
    <w:rsid w:val="6CBB7506"/>
    <w:rsid w:val="6CBF632C"/>
    <w:rsid w:val="6E450368"/>
    <w:rsid w:val="6E810C9C"/>
    <w:rsid w:val="6E992F04"/>
    <w:rsid w:val="6ECF37D6"/>
    <w:rsid w:val="6F301AE6"/>
    <w:rsid w:val="6F400C2B"/>
    <w:rsid w:val="6F666BBE"/>
    <w:rsid w:val="6F7743F5"/>
    <w:rsid w:val="70072D1E"/>
    <w:rsid w:val="703716AB"/>
    <w:rsid w:val="709A6946"/>
    <w:rsid w:val="70A16508"/>
    <w:rsid w:val="71653017"/>
    <w:rsid w:val="71CC2A8E"/>
    <w:rsid w:val="71D945B4"/>
    <w:rsid w:val="71D96859"/>
    <w:rsid w:val="723167AE"/>
    <w:rsid w:val="728C7879"/>
    <w:rsid w:val="72A972A4"/>
    <w:rsid w:val="72AF185B"/>
    <w:rsid w:val="72B06409"/>
    <w:rsid w:val="737142CF"/>
    <w:rsid w:val="740E25F9"/>
    <w:rsid w:val="742B01AC"/>
    <w:rsid w:val="745D0776"/>
    <w:rsid w:val="7468238A"/>
    <w:rsid w:val="74853F48"/>
    <w:rsid w:val="74B72109"/>
    <w:rsid w:val="74CA1CFE"/>
    <w:rsid w:val="74DE7DCA"/>
    <w:rsid w:val="74F97ED3"/>
    <w:rsid w:val="75931053"/>
    <w:rsid w:val="75E14175"/>
    <w:rsid w:val="75E66242"/>
    <w:rsid w:val="75F42431"/>
    <w:rsid w:val="760D3FDD"/>
    <w:rsid w:val="7621715D"/>
    <w:rsid w:val="76472566"/>
    <w:rsid w:val="765206D9"/>
    <w:rsid w:val="769A0F9A"/>
    <w:rsid w:val="769C4930"/>
    <w:rsid w:val="76AE06AF"/>
    <w:rsid w:val="76CC3D9A"/>
    <w:rsid w:val="76F46CE3"/>
    <w:rsid w:val="77155DD6"/>
    <w:rsid w:val="77731088"/>
    <w:rsid w:val="777B3C43"/>
    <w:rsid w:val="77CE1779"/>
    <w:rsid w:val="78327FD0"/>
    <w:rsid w:val="78B439DD"/>
    <w:rsid w:val="79676027"/>
    <w:rsid w:val="7996322C"/>
    <w:rsid w:val="79C031FB"/>
    <w:rsid w:val="7A022814"/>
    <w:rsid w:val="7A2C7472"/>
    <w:rsid w:val="7A545934"/>
    <w:rsid w:val="7A66308D"/>
    <w:rsid w:val="7AB543F8"/>
    <w:rsid w:val="7AE3025A"/>
    <w:rsid w:val="7AF81EE4"/>
    <w:rsid w:val="7B591CFC"/>
    <w:rsid w:val="7B9671CE"/>
    <w:rsid w:val="7C363A86"/>
    <w:rsid w:val="7C5203AA"/>
    <w:rsid w:val="7C85000A"/>
    <w:rsid w:val="7CDB1529"/>
    <w:rsid w:val="7E3930CB"/>
    <w:rsid w:val="7E4A3E69"/>
    <w:rsid w:val="7EDA7F3B"/>
    <w:rsid w:val="7F0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uppressAutoHyphens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tabs>
        <w:tab w:val="left" w:pos="0"/>
      </w:tabs>
      <w:spacing w:before="240" w:after="240"/>
      <w:outlineLvl w:val="0"/>
    </w:pPr>
    <w:rPr>
      <w:rFonts w:ascii="Arial" w:hAnsi="Arial" w:eastAsia="黑体" w:cs="Arial"/>
      <w:b/>
      <w:sz w:val="36"/>
      <w:szCs w:val="36"/>
    </w:rPr>
  </w:style>
  <w:style w:type="paragraph" w:styleId="4">
    <w:name w:val="heading 2"/>
    <w:basedOn w:val="1"/>
    <w:next w:val="1"/>
    <w:link w:val="245"/>
    <w:qFormat/>
    <w:uiPriority w:val="0"/>
    <w:pPr>
      <w:keepNext/>
      <w:tabs>
        <w:tab w:val="left" w:pos="0"/>
      </w:tabs>
      <w:spacing w:before="240" w:after="240"/>
      <w:outlineLvl w:val="1"/>
    </w:pPr>
    <w:rPr>
      <w:rFonts w:ascii="Arial" w:hAnsi="Arial" w:eastAsia="黑体" w:cs="Arial"/>
      <w:sz w:val="30"/>
      <w:szCs w:val="24"/>
    </w:rPr>
  </w:style>
  <w:style w:type="paragraph" w:styleId="5">
    <w:name w:val="heading 3"/>
    <w:basedOn w:val="1"/>
    <w:next w:val="1"/>
    <w:link w:val="248"/>
    <w:qFormat/>
    <w:uiPriority w:val="0"/>
    <w:pPr>
      <w:keepNext/>
      <w:keepLines/>
      <w:tabs>
        <w:tab w:val="left" w:pos="0"/>
      </w:tabs>
      <w:spacing w:before="260" w:after="260" w:line="408" w:lineRule="auto"/>
      <w:ind w:left="1985"/>
      <w:outlineLvl w:val="2"/>
    </w:pPr>
    <w:rPr>
      <w:rFonts w:eastAsia="黑体"/>
      <w:b/>
      <w:bCs/>
      <w:sz w:val="28"/>
      <w:szCs w:val="32"/>
    </w:rPr>
  </w:style>
  <w:style w:type="paragraph" w:styleId="6">
    <w:name w:val="heading 4"/>
    <w:next w:val="7"/>
    <w:qFormat/>
    <w:uiPriority w:val="0"/>
    <w:pPr>
      <w:keepNext/>
      <w:widowControl w:val="0"/>
      <w:tabs>
        <w:tab w:val="left" w:pos="0"/>
      </w:tabs>
      <w:suppressAutoHyphens/>
      <w:spacing w:before="160" w:after="160" w:line="288" w:lineRule="auto"/>
      <w:ind w:left="480"/>
      <w:jc w:val="both"/>
      <w:outlineLvl w:val="3"/>
    </w:pPr>
    <w:rPr>
      <w:rFonts w:ascii="Arial" w:hAnsi="Arial" w:eastAsia="黑体" w:cs="Arial"/>
      <w:sz w:val="24"/>
      <w:szCs w:val="21"/>
      <w:lang w:val="en-US" w:eastAsia="zh-CN" w:bidi="ar-SA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-124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9"/>
    <w:qFormat/>
    <w:uiPriority w:val="0"/>
    <w:pPr>
      <w:widowControl/>
      <w:spacing w:line="360" w:lineRule="auto"/>
      <w:outlineLvl w:val="5"/>
    </w:pPr>
    <w:rPr>
      <w:rFonts w:ascii="Arial" w:hAnsi="Arial" w:eastAsia="黑体" w:cs="Arial"/>
      <w:szCs w:val="21"/>
    </w:rPr>
  </w:style>
  <w:style w:type="paragraph" w:styleId="10">
    <w:name w:val="heading 7"/>
    <w:basedOn w:val="1"/>
    <w:next w:val="9"/>
    <w:qFormat/>
    <w:uiPriority w:val="0"/>
    <w:pPr>
      <w:widowControl/>
      <w:spacing w:line="360" w:lineRule="auto"/>
      <w:outlineLvl w:val="6"/>
    </w:pPr>
    <w:rPr>
      <w:rFonts w:ascii="Arial" w:hAnsi="Arial" w:eastAsia="黑体" w:cs="Arial"/>
      <w:szCs w:val="21"/>
    </w:rPr>
  </w:style>
  <w:style w:type="paragraph" w:styleId="11">
    <w:name w:val="heading 8"/>
    <w:basedOn w:val="1"/>
    <w:next w:val="1"/>
    <w:qFormat/>
    <w:uiPriority w:val="0"/>
    <w:pPr>
      <w:keepNext/>
      <w:keepLines/>
      <w:spacing w:before="240" w:after="64" w:line="312" w:lineRule="auto"/>
      <w:outlineLvl w:val="7"/>
    </w:pPr>
    <w:rPr>
      <w:rFonts w:ascii="Arial" w:hAnsi="Arial" w:eastAsia="黑体" w:cs="Arial"/>
    </w:rPr>
  </w:style>
  <w:style w:type="paragraph" w:styleId="12">
    <w:name w:val="heading 9"/>
    <w:basedOn w:val="1"/>
    <w:next w:val="1"/>
    <w:qFormat/>
    <w:uiPriority w:val="0"/>
    <w:pPr>
      <w:keepNext/>
      <w:keepLines/>
      <w:spacing w:before="240" w:after="64" w:line="312" w:lineRule="auto"/>
      <w:outlineLvl w:val="8"/>
    </w:pPr>
    <w:rPr>
      <w:rFonts w:ascii="Arial" w:hAnsi="Arial" w:eastAsia="黑体" w:cs="Arial"/>
    </w:rPr>
  </w:style>
  <w:style w:type="character" w:default="1" w:styleId="35">
    <w:name w:val="Default Paragraph Font"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（首行缩进2字符）"/>
    <w:basedOn w:val="1"/>
    <w:link w:val="247"/>
    <w:qFormat/>
    <w:uiPriority w:val="0"/>
    <w:pPr>
      <w:spacing w:line="360" w:lineRule="auto"/>
      <w:ind w:firstLine="480"/>
    </w:pPr>
    <w:rPr>
      <w:rFonts w:ascii="Times New Roman" w:hAnsi="Times New Roman"/>
      <w:kern w:val="1"/>
      <w:szCs w:val="24"/>
    </w:r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3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Cs w:val="24"/>
    </w:rPr>
  </w:style>
  <w:style w:type="paragraph" w:styleId="15">
    <w:name w:val="Document Map"/>
    <w:basedOn w:val="1"/>
    <w:link w:val="229"/>
    <w:unhideWhenUsed/>
    <w:qFormat/>
    <w:uiPriority w:val="99"/>
    <w:rPr>
      <w:sz w:val="18"/>
      <w:szCs w:val="18"/>
    </w:rPr>
  </w:style>
  <w:style w:type="paragraph" w:styleId="16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</w:rPr>
  </w:style>
  <w:style w:type="paragraph" w:styleId="18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qFormat/>
    <w:uiPriority w:val="0"/>
    <w:pPr>
      <w:tabs>
        <w:tab w:val="left" w:pos="0"/>
      </w:tabs>
    </w:pPr>
    <w:rPr>
      <w:sz w:val="18"/>
      <w:szCs w:val="18"/>
    </w:rPr>
  </w:style>
  <w:style w:type="paragraph" w:styleId="20">
    <w:name w:val="footer"/>
    <w:basedOn w:val="1"/>
    <w:qFormat/>
    <w:uiPriority w:val="0"/>
    <w:pPr>
      <w:widowControl/>
      <w:tabs>
        <w:tab w:val="left" w:pos="1134"/>
        <w:tab w:val="center" w:pos="4510"/>
        <w:tab w:val="right" w:pos="9020"/>
      </w:tabs>
      <w:spacing w:line="360" w:lineRule="auto"/>
      <w:ind w:firstLine="360"/>
    </w:pPr>
    <w:rPr>
      <w:rFonts w:ascii="Arial" w:hAnsi="Arial" w:cs="Arial"/>
      <w:sz w:val="18"/>
      <w:szCs w:val="18"/>
    </w:rPr>
  </w:style>
  <w:style w:type="paragraph" w:styleId="21">
    <w:name w:val="header"/>
    <w:basedOn w:val="1"/>
    <w:qFormat/>
    <w:uiPriority w:val="0"/>
    <w:pPr>
      <w:tabs>
        <w:tab w:val="left" w:pos="0"/>
        <w:tab w:val="center" w:pos="4153"/>
        <w:tab w:val="right" w:pos="8306"/>
      </w:tabs>
      <w:snapToGrid w:val="0"/>
      <w:ind w:firstLine="360"/>
    </w:pPr>
    <w:rPr>
      <w:rFonts w:ascii="Arial" w:hAnsi="Arial" w:cs="Arial"/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3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24">
    <w:name w:val="Subtitle"/>
    <w:basedOn w:val="5"/>
    <w:next w:val="1"/>
    <w:qFormat/>
    <w:uiPriority w:val="0"/>
    <w:pPr>
      <w:tabs>
        <w:tab w:val="left" w:pos="1004"/>
        <w:tab w:val="clear" w:pos="0"/>
      </w:tabs>
      <w:spacing w:before="240" w:after="156" w:line="312" w:lineRule="auto"/>
      <w:ind w:left="1004" w:hanging="720"/>
      <w:jc w:val="center"/>
    </w:pPr>
    <w:rPr>
      <w:rFonts w:ascii="Cambria" w:hAnsi="Cambria" w:cs="Cambria"/>
      <w:b w:val="0"/>
      <w:bCs w:val="0"/>
      <w:spacing w:val="20"/>
      <w:kern w:val="1"/>
      <w:sz w:val="32"/>
    </w:rPr>
  </w:style>
  <w:style w:type="paragraph" w:styleId="25">
    <w:name w:val="List"/>
    <w:basedOn w:val="9"/>
    <w:qFormat/>
    <w:uiPriority w:val="0"/>
    <w:rPr>
      <w:rFonts w:cs="DejaVu Sans"/>
    </w:rPr>
  </w:style>
  <w:style w:type="paragraph" w:styleId="26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27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0"/>
    </w:rPr>
  </w:style>
  <w:style w:type="paragraph" w:styleId="28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1"/>
    </w:rPr>
  </w:style>
  <w:style w:type="paragraph" w:styleId="30">
    <w:name w:val="Normal (Web)"/>
    <w:basedOn w:val="1"/>
    <w:qFormat/>
    <w:uiPriority w:val="99"/>
    <w:pPr>
      <w:widowControl/>
      <w:spacing w:before="100" w:after="100" w:line="360" w:lineRule="auto"/>
      <w:ind w:firstLine="420"/>
      <w:jc w:val="left"/>
    </w:pPr>
    <w:rPr>
      <w:rFonts w:ascii="Verdana" w:hAnsi="Verdana" w:cs="Verdana"/>
      <w:color w:val="000000"/>
      <w:sz w:val="18"/>
      <w:szCs w:val="18"/>
    </w:rPr>
  </w:style>
  <w:style w:type="paragraph" w:styleId="31">
    <w:name w:val="annotation subject"/>
    <w:basedOn w:val="32"/>
    <w:next w:val="32"/>
    <w:qFormat/>
    <w:uiPriority w:val="0"/>
    <w:rPr>
      <w:b/>
      <w:bCs/>
    </w:rPr>
  </w:style>
  <w:style w:type="paragraph" w:customStyle="1" w:styleId="32">
    <w:name w:val="批注文字1"/>
    <w:basedOn w:val="1"/>
    <w:qFormat/>
    <w:uiPriority w:val="0"/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8"/>
    <w:qFormat/>
    <w:uiPriority w:val="0"/>
  </w:style>
  <w:style w:type="character" w:customStyle="1" w:styleId="38">
    <w:name w:val="默认段落字体1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Emphasis"/>
    <w:basedOn w:val="38"/>
    <w:qFormat/>
    <w:uiPriority w:val="0"/>
    <w:rPr>
      <w:i/>
      <w:iCs/>
    </w:rPr>
  </w:style>
  <w:style w:type="character" w:styleId="41">
    <w:name w:val="Hyperlink"/>
    <w:basedOn w:val="35"/>
    <w:qFormat/>
    <w:uiPriority w:val="99"/>
    <w:rPr>
      <w:color w:val="0000FF"/>
      <w:u w:val="single"/>
    </w:rPr>
  </w:style>
  <w:style w:type="character" w:customStyle="1" w:styleId="42">
    <w:name w:val="WW8Num1z0"/>
    <w:qFormat/>
    <w:uiPriority w:val="0"/>
    <w:rPr>
      <w:rFonts w:ascii="Arial" w:hAnsi="Arial" w:eastAsia="黑体" w:cs="Arial"/>
      <w:sz w:val="36"/>
      <w:szCs w:val="36"/>
    </w:rPr>
  </w:style>
  <w:style w:type="character" w:customStyle="1" w:styleId="43">
    <w:name w:val="WW8Num1z1"/>
    <w:qFormat/>
    <w:uiPriority w:val="0"/>
    <w:rPr>
      <w:rFonts w:ascii="Arial" w:hAnsi="Arial" w:cs="Arial"/>
      <w:sz w:val="30"/>
      <w:szCs w:val="30"/>
    </w:rPr>
  </w:style>
  <w:style w:type="character" w:customStyle="1" w:styleId="44">
    <w:name w:val="WW8Num1z2"/>
    <w:qFormat/>
    <w:uiPriority w:val="0"/>
    <w:rPr>
      <w:rFonts w:ascii="Arial" w:hAnsi="Arial" w:cs="Arial"/>
      <w:sz w:val="24"/>
      <w:szCs w:val="24"/>
    </w:rPr>
  </w:style>
  <w:style w:type="character" w:customStyle="1" w:styleId="45">
    <w:name w:val="WW8Num1z3"/>
    <w:qFormat/>
    <w:uiPriority w:val="0"/>
    <w:rPr>
      <w:rFonts w:ascii="Arial" w:hAnsi="Arial" w:cs="Arial"/>
      <w:sz w:val="21"/>
      <w:szCs w:val="21"/>
    </w:rPr>
  </w:style>
  <w:style w:type="character" w:customStyle="1" w:styleId="46">
    <w:name w:val="WW8Num1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47">
    <w:name w:val="WW8Num1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48">
    <w:name w:val="WW8Num1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49">
    <w:name w:val="WW8Num2z0"/>
    <w:qFormat/>
    <w:uiPriority w:val="0"/>
    <w:rPr>
      <w:rFonts w:ascii="Times New Roman" w:hAnsi="Times New Roman" w:cs="Times New Roman"/>
    </w:rPr>
  </w:style>
  <w:style w:type="character" w:customStyle="1" w:styleId="50">
    <w:name w:val="WW8Num2z1"/>
    <w:qFormat/>
    <w:uiPriority w:val="0"/>
    <w:rPr>
      <w:rFonts w:ascii="Arial" w:hAnsi="Arial" w:cs="Arial"/>
      <w:sz w:val="30"/>
      <w:szCs w:val="30"/>
    </w:rPr>
  </w:style>
  <w:style w:type="character" w:customStyle="1" w:styleId="51">
    <w:name w:val="WW8Num2z2"/>
    <w:qFormat/>
    <w:uiPriority w:val="0"/>
    <w:rPr>
      <w:rFonts w:ascii="Arial" w:hAnsi="Arial" w:cs="Arial"/>
      <w:sz w:val="24"/>
      <w:szCs w:val="24"/>
    </w:rPr>
  </w:style>
  <w:style w:type="character" w:customStyle="1" w:styleId="52">
    <w:name w:val="WW8Num2z3"/>
    <w:qFormat/>
    <w:uiPriority w:val="0"/>
    <w:rPr>
      <w:rFonts w:ascii="Arial" w:hAnsi="Arial" w:cs="Arial"/>
      <w:sz w:val="21"/>
      <w:szCs w:val="21"/>
    </w:rPr>
  </w:style>
  <w:style w:type="character" w:customStyle="1" w:styleId="53">
    <w:name w:val="WW8Num2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54">
    <w:name w:val="WW8Num3z0"/>
    <w:qFormat/>
    <w:uiPriority w:val="0"/>
    <w:rPr>
      <w:b/>
      <w:color w:val="000000"/>
      <w:position w:val="0"/>
      <w:sz w:val="24"/>
      <w:vertAlign w:val="baseline"/>
    </w:rPr>
  </w:style>
  <w:style w:type="character" w:customStyle="1" w:styleId="55">
    <w:name w:val="WW8Num4z0"/>
    <w:qFormat/>
    <w:uiPriority w:val="0"/>
    <w:rPr>
      <w:rFonts w:ascii="Wingdings" w:hAnsi="Wingdings" w:cs="Wingdings"/>
      <w:sz w:val="18"/>
      <w:szCs w:val="18"/>
    </w:rPr>
  </w:style>
  <w:style w:type="character" w:customStyle="1" w:styleId="56">
    <w:name w:val="WW8Num4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57">
    <w:name w:val="WW8Num4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58">
    <w:name w:val="WW8Num4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59">
    <w:name w:val="WW8Num4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60">
    <w:name w:val="WW8Num4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61">
    <w:name w:val="WW8Num4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62">
    <w:name w:val="WW8Num5z0"/>
    <w:qFormat/>
    <w:uiPriority w:val="0"/>
    <w:rPr>
      <w:rFonts w:ascii="Arial" w:hAnsi="Arial" w:eastAsia="黑体" w:cs="Arial"/>
      <w:b/>
      <w:position w:val="0"/>
      <w:sz w:val="30"/>
      <w:szCs w:val="30"/>
      <w:vertAlign w:val="baseline"/>
    </w:rPr>
  </w:style>
  <w:style w:type="character" w:customStyle="1" w:styleId="63">
    <w:name w:val="WW8Num7z0"/>
    <w:qFormat/>
    <w:uiPriority w:val="0"/>
    <w:rPr>
      <w:rFonts w:ascii="Wingdings" w:hAnsi="Wingdings" w:cs="Wingdings"/>
    </w:rPr>
  </w:style>
  <w:style w:type="character" w:customStyle="1" w:styleId="64">
    <w:name w:val="WW8Num8z0"/>
    <w:qFormat/>
    <w:uiPriority w:val="0"/>
    <w:rPr>
      <w:rFonts w:ascii="黑体" w:hAnsi="黑体" w:eastAsia="黑体" w:cs="Times New Roman"/>
      <w:b/>
      <w:sz w:val="28"/>
    </w:rPr>
  </w:style>
  <w:style w:type="character" w:customStyle="1" w:styleId="65">
    <w:name w:val="WW8Num8z1"/>
    <w:qFormat/>
    <w:uiPriority w:val="0"/>
    <w:rPr>
      <w:rFonts w:ascii="黑体" w:hAnsi="黑体" w:eastAsia="黑体" w:cs="Times New Roman"/>
      <w:b/>
      <w:sz w:val="20"/>
    </w:rPr>
  </w:style>
  <w:style w:type="character" w:customStyle="1" w:styleId="66">
    <w:name w:val="WW8Num8z2"/>
    <w:qFormat/>
    <w:uiPriority w:val="0"/>
    <w:rPr>
      <w:rFonts w:ascii="黑体" w:hAnsi="黑体" w:eastAsia="黑体" w:cs="Times New Roman"/>
      <w:b/>
      <w:sz w:val="21"/>
    </w:rPr>
  </w:style>
  <w:style w:type="character" w:customStyle="1" w:styleId="67">
    <w:name w:val="WW8Num8z7"/>
    <w:qFormat/>
    <w:uiPriority w:val="0"/>
    <w:rPr>
      <w:rFonts w:ascii="黑体" w:hAnsi="黑体" w:eastAsia="黑体" w:cs="黑体"/>
      <w:b/>
      <w:sz w:val="21"/>
    </w:rPr>
  </w:style>
  <w:style w:type="character" w:customStyle="1" w:styleId="68">
    <w:name w:val="WW8Num8z8"/>
    <w:qFormat/>
    <w:uiPriority w:val="0"/>
    <w:rPr>
      <w:rFonts w:ascii="黑体" w:hAnsi="黑体" w:eastAsia="黑体" w:cs="华文细黑"/>
      <w:b/>
      <w:sz w:val="21"/>
    </w:rPr>
  </w:style>
  <w:style w:type="character" w:customStyle="1" w:styleId="69">
    <w:name w:val="WW8Num9z0"/>
    <w:qFormat/>
    <w:uiPriority w:val="0"/>
    <w:rPr>
      <w:rFonts w:ascii="Wingdings" w:hAnsi="Wingdings" w:cs="Wingdings"/>
      <w:color w:val="auto"/>
      <w:sz w:val="13"/>
      <w:szCs w:val="13"/>
      <w:u w:val="none"/>
    </w:rPr>
  </w:style>
  <w:style w:type="character" w:customStyle="1" w:styleId="70">
    <w:name w:val="WW8Num10z0"/>
    <w:qFormat/>
    <w:uiPriority w:val="0"/>
    <w:rPr>
      <w:rFonts w:ascii="Wingdings" w:hAnsi="Wingdings" w:cs="Wingdings"/>
    </w:rPr>
  </w:style>
  <w:style w:type="character" w:customStyle="1" w:styleId="71">
    <w:name w:val="Absatz-Standardschriftart"/>
    <w:qFormat/>
    <w:uiPriority w:val="0"/>
  </w:style>
  <w:style w:type="character" w:customStyle="1" w:styleId="72">
    <w:name w:val="WW-Absatz-Standardschriftart"/>
    <w:qFormat/>
    <w:uiPriority w:val="0"/>
  </w:style>
  <w:style w:type="character" w:customStyle="1" w:styleId="73">
    <w:name w:val="WW-Absatz-Standardschriftart1"/>
    <w:qFormat/>
    <w:uiPriority w:val="0"/>
  </w:style>
  <w:style w:type="character" w:customStyle="1" w:styleId="74">
    <w:name w:val="WW8Num1z7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75">
    <w:name w:val="WW8Num3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76">
    <w:name w:val="WW8Num3z2"/>
    <w:qFormat/>
    <w:uiPriority w:val="0"/>
    <w:rPr>
      <w:rFonts w:ascii="Arial" w:hAnsi="Arial" w:eastAsia="黑体" w:cs="Times New Roman"/>
      <w:b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77">
    <w:name w:val="WW8Num3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78">
    <w:name w:val="WW8Num3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79">
    <w:name w:val="WW8Num3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0">
    <w:name w:val="WW8Num3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1">
    <w:name w:val="WW8Num5z1"/>
    <w:qFormat/>
    <w:uiPriority w:val="0"/>
    <w:rPr>
      <w:rFonts w:ascii="Arial" w:hAnsi="Arial" w:eastAsia="黑体" w:cs="Arial"/>
      <w:b/>
      <w:position w:val="0"/>
      <w:sz w:val="28"/>
      <w:szCs w:val="28"/>
      <w:vertAlign w:val="baseline"/>
    </w:rPr>
  </w:style>
  <w:style w:type="character" w:customStyle="1" w:styleId="82">
    <w:name w:val="WW8Num5z2"/>
    <w:qFormat/>
    <w:uiPriority w:val="0"/>
    <w:rPr>
      <w:rFonts w:ascii="Arial" w:hAnsi="Arial" w:eastAsia="黑体" w:cs="Arial"/>
      <w:b/>
      <w:position w:val="0"/>
      <w:sz w:val="24"/>
      <w:szCs w:val="24"/>
      <w:vertAlign w:val="baseline"/>
    </w:rPr>
  </w:style>
  <w:style w:type="character" w:customStyle="1" w:styleId="83">
    <w:name w:val="WW8Num5z3"/>
    <w:qFormat/>
    <w:uiPriority w:val="0"/>
    <w:rPr>
      <w:rFonts w:ascii="Arial" w:hAnsi="Arial" w:eastAsia="黑体" w:cs="Arial"/>
      <w:position w:val="0"/>
      <w:sz w:val="24"/>
      <w:szCs w:val="24"/>
      <w:vertAlign w:val="baseline"/>
    </w:rPr>
  </w:style>
  <w:style w:type="character" w:customStyle="1" w:styleId="84">
    <w:name w:val="WW8Num5z4"/>
    <w:qFormat/>
    <w:uiPriority w:val="0"/>
    <w:rPr>
      <w:rFonts w:ascii="Arial" w:hAnsi="Arial" w:eastAsia="宋体" w:cs="Arial"/>
      <w:sz w:val="24"/>
      <w:szCs w:val="24"/>
    </w:rPr>
  </w:style>
  <w:style w:type="character" w:customStyle="1" w:styleId="85">
    <w:name w:val="WW8Num5z5"/>
    <w:qFormat/>
    <w:uiPriority w:val="0"/>
    <w:rPr>
      <w:rFonts w:cs="Times New Roman"/>
      <w:spacing w:val="0"/>
      <w:kern w:val="1"/>
      <w:position w:val="0"/>
      <w:sz w:val="24"/>
      <w:u w:val="none"/>
      <w:vertAlign w:val="baseline"/>
    </w:rPr>
  </w:style>
  <w:style w:type="character" w:customStyle="1" w:styleId="86">
    <w:name w:val="WW8Num5z6"/>
    <w:qFormat/>
    <w:uiPriority w:val="0"/>
    <w:rPr>
      <w:rFonts w:ascii="Arial" w:hAnsi="Arial" w:eastAsia="黑体" w:cs="Arial"/>
      <w:sz w:val="21"/>
      <w:szCs w:val="21"/>
    </w:rPr>
  </w:style>
  <w:style w:type="character" w:customStyle="1" w:styleId="87">
    <w:name w:val="WW8Num7z1"/>
    <w:qFormat/>
    <w:uiPriority w:val="0"/>
    <w:rPr>
      <w:rFonts w:ascii="Courier New" w:hAnsi="Courier New" w:cs="Courier New"/>
    </w:rPr>
  </w:style>
  <w:style w:type="character" w:customStyle="1" w:styleId="88">
    <w:name w:val="WW8Num7z3"/>
    <w:qFormat/>
    <w:uiPriority w:val="0"/>
    <w:rPr>
      <w:rFonts w:ascii="Symbol" w:hAnsi="Symbol" w:cs="Symbol"/>
    </w:rPr>
  </w:style>
  <w:style w:type="character" w:customStyle="1" w:styleId="89">
    <w:name w:val="WW8Num9z1"/>
    <w:qFormat/>
    <w:uiPriority w:val="0"/>
    <w:rPr>
      <w:rFonts w:ascii="Wingdings" w:hAnsi="Wingdings" w:cs="Wingdings"/>
    </w:rPr>
  </w:style>
  <w:style w:type="character" w:customStyle="1" w:styleId="90">
    <w:name w:val="批注引用1"/>
    <w:qFormat/>
    <w:uiPriority w:val="0"/>
    <w:rPr>
      <w:sz w:val="21"/>
      <w:szCs w:val="21"/>
    </w:rPr>
  </w:style>
  <w:style w:type="character" w:customStyle="1" w:styleId="91">
    <w:name w:val="正文首行缩进1 Char"/>
    <w:qFormat/>
    <w:uiPriority w:val="0"/>
    <w:rPr>
      <w:rFonts w:ascii="Arial" w:hAnsi="Arial" w:eastAsia="宋体" w:cs="Arial"/>
      <w:sz w:val="21"/>
      <w:szCs w:val="21"/>
      <w:lang w:val="en-US" w:eastAsia="zh-CN" w:bidi="ar-SA"/>
    </w:rPr>
  </w:style>
  <w:style w:type="character" w:customStyle="1" w:styleId="92">
    <w:name w:val="标题 3 Char"/>
    <w:qFormat/>
    <w:uiPriority w:val="0"/>
    <w:rPr>
      <w:rFonts w:ascii="宋体" w:hAnsi="宋体" w:eastAsia="黑体" w:cs="宋体"/>
      <w:b/>
      <w:bCs/>
      <w:sz w:val="28"/>
      <w:szCs w:val="32"/>
    </w:rPr>
  </w:style>
  <w:style w:type="character" w:customStyle="1" w:styleId="93">
    <w:name w:val="表格文本 Char Char"/>
    <w:qFormat/>
    <w:uiPriority w:val="0"/>
    <w:rPr>
      <w:rFonts w:eastAsia="宋体" w:cs="Arial"/>
      <w:color w:val="000000"/>
      <w:kern w:val="1"/>
      <w:sz w:val="21"/>
      <w:lang w:val="en-US" w:eastAsia="zh-CN" w:bidi="ar-SA"/>
    </w:rPr>
  </w:style>
  <w:style w:type="character" w:customStyle="1" w:styleId="94">
    <w:name w:val="apple-style-span"/>
    <w:basedOn w:val="38"/>
    <w:qFormat/>
    <w:uiPriority w:val="0"/>
  </w:style>
  <w:style w:type="character" w:customStyle="1" w:styleId="95">
    <w:name w:val="正文首行缩进 Char"/>
    <w:qFormat/>
    <w:uiPriority w:val="0"/>
    <w:rPr>
      <w:rFonts w:eastAsia="宋体"/>
      <w:kern w:val="1"/>
      <w:sz w:val="21"/>
      <w:szCs w:val="24"/>
      <w:lang w:val="en-US" w:eastAsia="zh-CN" w:bidi="ar-SA"/>
    </w:rPr>
  </w:style>
  <w:style w:type="character" w:customStyle="1" w:styleId="96">
    <w:name w:val="编写建议 Char Char Char Char"/>
    <w:qFormat/>
    <w:uiPriority w:val="0"/>
    <w:rPr>
      <w:rFonts w:ascii="Arial" w:hAnsi="Arial" w:eastAsia="宋体" w:cs="Arial"/>
      <w:i/>
      <w:color w:val="0000FF"/>
      <w:kern w:val="1"/>
      <w:sz w:val="21"/>
      <w:lang w:val="en-US" w:eastAsia="zh-CN" w:bidi="ar-SA"/>
    </w:rPr>
  </w:style>
  <w:style w:type="character" w:customStyle="1" w:styleId="97">
    <w:name w:val="表头样式 Char Char"/>
    <w:qFormat/>
    <w:uiPriority w:val="0"/>
    <w:rPr>
      <w:rFonts w:eastAsia="宋体" w:cs="Arial"/>
      <w:b/>
      <w:color w:val="000000"/>
      <w:kern w:val="1"/>
      <w:sz w:val="21"/>
      <w:lang w:val="en-US" w:eastAsia="zh-CN" w:bidi="ar-SA"/>
    </w:rPr>
  </w:style>
  <w:style w:type="character" w:customStyle="1" w:styleId="98">
    <w:name w:val="正文文本首行缩进 Char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99">
    <w:name w:val="图样式 Char Char"/>
    <w:qFormat/>
    <w:uiPriority w:val="0"/>
  </w:style>
  <w:style w:type="character" w:customStyle="1" w:styleId="100">
    <w:name w:val="st"/>
    <w:basedOn w:val="38"/>
    <w:qFormat/>
    <w:uiPriority w:val="0"/>
  </w:style>
  <w:style w:type="character" w:customStyle="1" w:styleId="101">
    <w:name w:val="副标题 Char"/>
    <w:qFormat/>
    <w:uiPriority w:val="0"/>
    <w:rPr>
      <w:rFonts w:ascii="Cambria" w:hAnsi="Cambria" w:eastAsia="黑体" w:cs="Cambria"/>
      <w:spacing w:val="20"/>
      <w:kern w:val="1"/>
      <w:sz w:val="32"/>
      <w:szCs w:val="32"/>
    </w:rPr>
  </w:style>
  <w:style w:type="character" w:customStyle="1" w:styleId="102">
    <w:name w:val="标题 2 Char"/>
    <w:qFormat/>
    <w:uiPriority w:val="0"/>
    <w:rPr>
      <w:rFonts w:ascii="Arial" w:hAnsi="Arial" w:eastAsia="黑体" w:cs="Arial"/>
      <w:sz w:val="30"/>
      <w:szCs w:val="24"/>
    </w:rPr>
  </w:style>
  <w:style w:type="character" w:customStyle="1" w:styleId="103">
    <w:name w:val="列表项目符号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4">
    <w:name w:val="正文文本首行缩进 Char"/>
    <w:qFormat/>
    <w:uiPriority w:val="0"/>
    <w:rPr>
      <w:rFonts w:ascii="Arial" w:hAnsi="Arial" w:eastAsia="宋体" w:cs="宋体"/>
      <w:kern w:val="1"/>
      <w:sz w:val="24"/>
      <w:lang w:val="en-US" w:eastAsia="zh-CN" w:bidi="ar-SA"/>
    </w:rPr>
  </w:style>
  <w:style w:type="character" w:customStyle="1" w:styleId="105">
    <w:name w:val="内容正文 Char"/>
    <w:qFormat/>
    <w:uiPriority w:val="0"/>
    <w:rPr>
      <w:rFonts w:ascii="Arial" w:hAnsi="Arial" w:cs="Arial"/>
      <w:kern w:val="1"/>
      <w:sz w:val="21"/>
      <w:szCs w:val="21"/>
    </w:rPr>
  </w:style>
  <w:style w:type="character" w:customStyle="1" w:styleId="106">
    <w:name w:val="纯文本 Char"/>
    <w:qFormat/>
    <w:uiPriority w:val="0"/>
    <w:rPr>
      <w:rFonts w:ascii="Courier New" w:hAnsi="Courier New" w:cs="Courier New"/>
    </w:rPr>
  </w:style>
  <w:style w:type="character" w:customStyle="1" w:styleId="107">
    <w:name w:val="正文缩进 Char"/>
    <w:qFormat/>
    <w:uiPriority w:val="0"/>
    <w:rPr>
      <w:rFonts w:ascii="Calibri" w:hAnsi="Calibri" w:cs="Calibri"/>
      <w:kern w:val="1"/>
      <w:sz w:val="21"/>
      <w:szCs w:val="24"/>
    </w:rPr>
  </w:style>
  <w:style w:type="character" w:customStyle="1" w:styleId="108">
    <w:name w:val="正文首行缩进（绿盟科技） Char"/>
    <w:qFormat/>
    <w:uiPriority w:val="0"/>
    <w:rPr>
      <w:rFonts w:ascii="Arial" w:hAnsi="Arial" w:cs="Arial"/>
      <w:sz w:val="21"/>
      <w:szCs w:val="21"/>
    </w:rPr>
  </w:style>
  <w:style w:type="character" w:customStyle="1" w:styleId="109">
    <w:name w:val="正文首行缩进两字 Char"/>
    <w:qFormat/>
    <w:uiPriority w:val="0"/>
    <w:rPr>
      <w:sz w:val="24"/>
      <w:szCs w:val="24"/>
      <w:lang w:bidi="ar-SA"/>
    </w:rPr>
  </w:style>
  <w:style w:type="character" w:customStyle="1" w:styleId="110">
    <w:name w:val="BodyText 2 Char"/>
    <w:qFormat/>
    <w:uiPriority w:val="0"/>
    <w:rPr>
      <w:rFonts w:ascii="Calibri" w:hAnsi="Calibri" w:eastAsia="微软雅黑" w:cs="Calibri"/>
      <w:sz w:val="22"/>
      <w:szCs w:val="24"/>
      <w:lang w:eastAsia="zh-HK"/>
    </w:rPr>
  </w:style>
  <w:style w:type="character" w:customStyle="1" w:styleId="111">
    <w:name w:val="正文样式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2">
    <w:name w:val="正文样式 + 两端对齐 Char"/>
    <w:qFormat/>
    <w:uiPriority w:val="0"/>
    <w:rPr>
      <w:rFonts w:ascii="Calibri" w:hAnsi="Calibri" w:eastAsia="微软雅黑" w:cs="Calibri"/>
      <w:sz w:val="24"/>
      <w:szCs w:val="24"/>
      <w:lang w:eastAsia="zh-HK"/>
    </w:rPr>
  </w:style>
  <w:style w:type="character" w:customStyle="1" w:styleId="113">
    <w:name w:val="short_text"/>
    <w:basedOn w:val="38"/>
    <w:qFormat/>
    <w:uiPriority w:val="0"/>
  </w:style>
  <w:style w:type="character" w:customStyle="1" w:styleId="114">
    <w:name w:val="Figure Description Char"/>
    <w:qFormat/>
    <w:uiPriority w:val="0"/>
    <w:rPr>
      <w:rFonts w:ascii="Arial" w:hAnsi="Arial" w:eastAsia="黑体" w:cs="Arial"/>
      <w:sz w:val="18"/>
      <w:szCs w:val="18"/>
    </w:rPr>
  </w:style>
  <w:style w:type="character" w:customStyle="1" w:styleId="115">
    <w:name w:val="Figure Char"/>
    <w:qFormat/>
    <w:uiPriority w:val="0"/>
    <w:rPr>
      <w:rFonts w:ascii="Arial" w:hAnsi="Arial" w:cs="Arial"/>
      <w:szCs w:val="21"/>
    </w:rPr>
  </w:style>
  <w:style w:type="character" w:customStyle="1" w:styleId="116">
    <w:name w:val="Item List Char"/>
    <w:qFormat/>
    <w:uiPriority w:val="0"/>
    <w:rPr>
      <w:rFonts w:ascii="Arial" w:hAnsi="Arial" w:cs="Arial"/>
      <w:szCs w:val="21"/>
      <w:shd w:val="clear" w:color="auto" w:fill="auto"/>
      <w:lang w:bidi="ar-SA"/>
    </w:rPr>
  </w:style>
  <w:style w:type="character" w:customStyle="1" w:styleId="117">
    <w:name w:val="command keywords"/>
    <w:qFormat/>
    <w:uiPriority w:val="0"/>
    <w:rPr>
      <w:rFonts w:ascii="Arial" w:hAnsi="Arial" w:eastAsia="宋体" w:cs="Arial"/>
      <w:b/>
      <w:color w:val="auto"/>
      <w:sz w:val="21"/>
      <w:szCs w:val="21"/>
    </w:rPr>
  </w:style>
  <w:style w:type="character" w:customStyle="1" w:styleId="118">
    <w:name w:val="Style 正文（首行缩进）2 + First line:  2 ch Char"/>
    <w:qFormat/>
    <w:uiPriority w:val="0"/>
    <w:rPr>
      <w:rFonts w:ascii="Arial" w:hAnsi="Arial" w:cs="Arial"/>
      <w:sz w:val="24"/>
    </w:rPr>
  </w:style>
  <w:style w:type="character" w:customStyle="1" w:styleId="119">
    <w:name w:val="biaoti1"/>
    <w:basedOn w:val="38"/>
    <w:qFormat/>
    <w:uiPriority w:val="0"/>
  </w:style>
  <w:style w:type="character" w:customStyle="1" w:styleId="120">
    <w:name w:val="标题 1 Char"/>
    <w:basedOn w:val="38"/>
    <w:qFormat/>
    <w:uiPriority w:val="0"/>
    <w:rPr>
      <w:rFonts w:ascii="Arial" w:hAnsi="Arial" w:eastAsia="黑体" w:cs="Arial"/>
      <w:b/>
      <w:sz w:val="36"/>
      <w:szCs w:val="36"/>
      <w:lang w:val="en-US" w:eastAsia="zh-CN" w:bidi="ar-SA"/>
    </w:rPr>
  </w:style>
  <w:style w:type="character" w:customStyle="1" w:styleId="121">
    <w:name w:val="标题 4 Char"/>
    <w:basedOn w:val="38"/>
    <w:qFormat/>
    <w:uiPriority w:val="0"/>
    <w:rPr>
      <w:rFonts w:ascii="Arial" w:hAnsi="Arial" w:eastAsia="黑体" w:cs="Arial"/>
      <w:sz w:val="24"/>
      <w:szCs w:val="21"/>
      <w:lang w:val="en-US" w:eastAsia="zh-CN" w:bidi="ar-SA"/>
    </w:rPr>
  </w:style>
  <w:style w:type="character" w:customStyle="1" w:styleId="122">
    <w:name w:val="标题 Char"/>
    <w:basedOn w:val="38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123">
    <w:name w:val="明显强调1"/>
    <w:basedOn w:val="38"/>
    <w:qFormat/>
    <w:uiPriority w:val="21"/>
    <w:rPr>
      <w:b/>
      <w:bCs/>
      <w:i/>
      <w:iCs/>
      <w:color w:val="4F81BD"/>
    </w:rPr>
  </w:style>
  <w:style w:type="character" w:customStyle="1" w:styleId="124">
    <w:name w:val="style11"/>
    <w:basedOn w:val="38"/>
    <w:qFormat/>
    <w:uiPriority w:val="0"/>
    <w:rPr>
      <w:rFonts w:ascii="宋体" w:hAnsi="宋体" w:eastAsia="宋体" w:cs="宋体"/>
      <w:sz w:val="16"/>
      <w:szCs w:val="16"/>
    </w:rPr>
  </w:style>
  <w:style w:type="character" w:customStyle="1" w:styleId="125">
    <w:name w:val="HTML 预设格式 Char"/>
    <w:basedOn w:val="38"/>
    <w:qFormat/>
    <w:uiPriority w:val="0"/>
    <w:rPr>
      <w:rFonts w:ascii="宋体" w:hAnsi="宋体" w:cs="宋体"/>
      <w:sz w:val="24"/>
    </w:rPr>
  </w:style>
  <w:style w:type="character" w:customStyle="1" w:styleId="126">
    <w:name w:val="f119_"/>
    <w:basedOn w:val="38"/>
    <w:qFormat/>
    <w:uiPriority w:val="0"/>
  </w:style>
  <w:style w:type="character" w:customStyle="1" w:styleId="127">
    <w:name w:val="f120_"/>
    <w:basedOn w:val="38"/>
    <w:qFormat/>
    <w:uiPriority w:val="0"/>
  </w:style>
  <w:style w:type="character" w:customStyle="1" w:styleId="128">
    <w:name w:val="Body Char"/>
    <w:basedOn w:val="38"/>
    <w:qFormat/>
    <w:uiPriority w:val="0"/>
    <w:rPr>
      <w:rFonts w:ascii="宋体" w:hAnsi="宋体" w:cs="Courier New"/>
      <w:bCs/>
      <w:iCs/>
      <w:lang w:val="en-US" w:eastAsia="zh-CN" w:bidi="he-IL"/>
    </w:rPr>
  </w:style>
  <w:style w:type="character" w:customStyle="1" w:styleId="129">
    <w:name w:val="样式 Verdana 加粗"/>
    <w:qFormat/>
    <w:uiPriority w:val="0"/>
    <w:rPr>
      <w:rFonts w:ascii="Verdana" w:hAnsi="Verdana" w:eastAsia="Arial" w:cs="Verdana"/>
      <w:b/>
      <w:bCs/>
    </w:rPr>
  </w:style>
  <w:style w:type="character" w:customStyle="1" w:styleId="130">
    <w:name w:val="Index Link"/>
    <w:qFormat/>
    <w:uiPriority w:val="0"/>
  </w:style>
  <w:style w:type="paragraph" w:customStyle="1" w:styleId="131">
    <w:name w:val="Heading"/>
    <w:basedOn w:val="1"/>
    <w:next w:val="1"/>
    <w:qFormat/>
    <w:uiPriority w:val="0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customStyle="1" w:styleId="132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33">
    <w:name w:val="Table Text Char"/>
    <w:qFormat/>
    <w:uiPriority w:val="0"/>
    <w:pPr>
      <w:widowControl w:val="0"/>
      <w:suppressAutoHyphens/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134">
    <w:name w:val="图样式"/>
    <w:basedOn w:val="1"/>
    <w:qFormat/>
    <w:uiPriority w:val="0"/>
    <w:pPr>
      <w:keepNext/>
      <w:widowControl/>
      <w:spacing w:before="80" w:after="80" w:line="360" w:lineRule="auto"/>
      <w:jc w:val="center"/>
    </w:pPr>
  </w:style>
  <w:style w:type="paragraph" w:customStyle="1" w:styleId="135">
    <w:name w:val="目录 3 + 左侧:  0.93 厘米"/>
    <w:basedOn w:val="1"/>
    <w:qFormat/>
    <w:uiPriority w:val="0"/>
    <w:pPr>
      <w:ind w:left="284"/>
    </w:pPr>
    <w:rPr>
      <w:rFonts w:cs="宋体"/>
    </w:rPr>
  </w:style>
  <w:style w:type="paragraph" w:customStyle="1" w:styleId="136">
    <w:name w:val="È±Ê¡ÎÄ±¾"/>
    <w:basedOn w:val="1"/>
    <w:qFormat/>
    <w:uiPriority w:val="0"/>
    <w:pPr>
      <w:widowControl/>
      <w:overflowPunct w:val="0"/>
      <w:textAlignment w:val="baseline"/>
    </w:pPr>
    <w:rPr>
      <w:rFonts w:ascii="Times New Roman" w:hAnsi="Times New Roman"/>
      <w:szCs w:val="24"/>
    </w:rPr>
  </w:style>
  <w:style w:type="paragraph" w:customStyle="1" w:styleId="137">
    <w:name w:val="修订记录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cs="宋体"/>
      <w:b/>
      <w:sz w:val="36"/>
      <w:szCs w:val="36"/>
    </w:rPr>
  </w:style>
  <w:style w:type="paragraph" w:customStyle="1" w:styleId="138">
    <w:name w:val="封面表格文本"/>
    <w:basedOn w:val="1"/>
    <w:qFormat/>
    <w:uiPriority w:val="0"/>
    <w:pPr>
      <w:jc w:val="center"/>
    </w:pPr>
    <w:rPr>
      <w:rFonts w:ascii="Arial" w:hAnsi="Arial" w:cs="Arial"/>
      <w:szCs w:val="21"/>
    </w:rPr>
  </w:style>
  <w:style w:type="paragraph" w:customStyle="1" w:styleId="139">
    <w:name w:val="插图题注"/>
    <w:basedOn w:val="1"/>
    <w:qFormat/>
    <w:uiPriority w:val="0"/>
  </w:style>
  <w:style w:type="paragraph" w:customStyle="1" w:styleId="140">
    <w:name w:val="样式 目录 3 +"/>
    <w:basedOn w:val="17"/>
    <w:qFormat/>
    <w:uiPriority w:val="0"/>
    <w:pPr>
      <w:ind w:left="454"/>
    </w:pPr>
    <w:rPr>
      <w:rFonts w:cs="宋体"/>
    </w:rPr>
  </w:style>
  <w:style w:type="paragraph" w:customStyle="1" w:styleId="141">
    <w:name w:val="样式 样式 目录 3 + +"/>
    <w:basedOn w:val="140"/>
    <w:qFormat/>
    <w:uiPriority w:val="0"/>
    <w:pPr>
      <w:ind w:left="284"/>
    </w:pPr>
  </w:style>
  <w:style w:type="paragraph" w:customStyle="1" w:styleId="142">
    <w:name w:val="样式 样式 样式 目录 3 + + +"/>
    <w:basedOn w:val="141"/>
    <w:qFormat/>
    <w:uiPriority w:val="0"/>
    <w:pPr>
      <w:ind w:left="170" w:firstLine="200"/>
    </w:pPr>
  </w:style>
  <w:style w:type="paragraph" w:customStyle="1" w:styleId="143">
    <w:name w:val="默认段落字体 Para Char Char Char Char Char Char Char Char Char Char"/>
    <w:basedOn w:val="1"/>
    <w:qFormat/>
    <w:uiPriority w:val="0"/>
    <w:rPr>
      <w:rFonts w:ascii="Tahoma" w:hAnsi="Tahoma" w:cs="Tahoma"/>
    </w:rPr>
  </w:style>
  <w:style w:type="paragraph" w:customStyle="1" w:styleId="144">
    <w:name w:val="codes"/>
    <w:basedOn w:val="1"/>
    <w:qFormat/>
    <w:uiPriority w:val="0"/>
    <w:pPr>
      <w:pBdr>
        <w:left w:val="single" w:color="000000" w:sz="4" w:space="1"/>
      </w:pBdr>
      <w:shd w:val="clear" w:color="auto" w:fill="E0E0E0"/>
      <w:ind w:left="432"/>
    </w:pPr>
    <w:rPr>
      <w:rFonts w:ascii="Courier New" w:hAnsi="Courier New" w:cs="Courier New"/>
      <w:sz w:val="16"/>
    </w:rPr>
  </w:style>
  <w:style w:type="paragraph" w:customStyle="1" w:styleId="145">
    <w:name w:val="blankline"/>
    <w:basedOn w:val="144"/>
    <w:next w:val="144"/>
    <w:qFormat/>
    <w:uiPriority w:val="0"/>
    <w:pPr>
      <w:shd w:val="clear" w:color="auto" w:fill="FFFFFF"/>
    </w:pPr>
  </w:style>
  <w:style w:type="paragraph" w:customStyle="1" w:styleId="146">
    <w:name w:val="缺省文本"/>
    <w:basedOn w:val="1"/>
    <w:qFormat/>
    <w:uiPriority w:val="0"/>
    <w:pPr>
      <w:spacing w:line="360" w:lineRule="auto"/>
    </w:pPr>
    <w:rPr>
      <w:rFonts w:ascii="Arial" w:hAnsi="Arial" w:cs="Arial"/>
      <w:szCs w:val="21"/>
    </w:rPr>
  </w:style>
  <w:style w:type="paragraph" w:customStyle="1" w:styleId="147">
    <w:name w:val="表号"/>
    <w:basedOn w:val="1"/>
    <w:next w:val="1"/>
    <w:qFormat/>
    <w:uiPriority w:val="0"/>
    <w:pPr>
      <w:keepLines/>
      <w:tabs>
        <w:tab w:val="left" w:pos="0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48">
    <w:name w:val="正文1"/>
    <w:basedOn w:val="1"/>
    <w:qFormat/>
    <w:uiPriority w:val="0"/>
    <w:pPr>
      <w:widowControl/>
      <w:overflowPunct w:val="0"/>
      <w:autoSpaceDE w:val="0"/>
    </w:pPr>
    <w:rPr>
      <w:rFonts w:cs="宋体"/>
      <w:kern w:val="1"/>
    </w:rPr>
  </w:style>
  <w:style w:type="paragraph" w:customStyle="1" w:styleId="149">
    <w:name w:val="附录A标题1"/>
    <w:next w:val="150"/>
    <w:qFormat/>
    <w:uiPriority w:val="0"/>
    <w:pPr>
      <w:widowControl w:val="0"/>
      <w:tabs>
        <w:tab w:val="left" w:pos="0"/>
      </w:tabs>
      <w:suppressAutoHyphens/>
      <w:spacing w:before="240" w:after="240"/>
    </w:pPr>
    <w:rPr>
      <w:rFonts w:ascii="Arial" w:hAnsi="Arial" w:eastAsia="宋体" w:cs="Arial"/>
      <w:b/>
      <w:sz w:val="36"/>
      <w:szCs w:val="36"/>
      <w:lang w:val="en-US" w:eastAsia="zh-CN" w:bidi="ar-SA"/>
    </w:rPr>
  </w:style>
  <w:style w:type="paragraph" w:customStyle="1" w:styleId="150">
    <w:name w:val="附录标题2"/>
    <w:next w:val="1"/>
    <w:qFormat/>
    <w:uiPriority w:val="0"/>
    <w:pPr>
      <w:widowControl w:val="0"/>
      <w:tabs>
        <w:tab w:val="left" w:pos="0"/>
      </w:tabs>
      <w:suppressAutoHyphens/>
      <w:spacing w:before="200" w:after="200"/>
    </w:pPr>
    <w:rPr>
      <w:rFonts w:ascii="黑体" w:hAnsi="黑体" w:eastAsia="黑体" w:cs="黑体"/>
      <w:b/>
      <w:bCs/>
      <w:sz w:val="24"/>
      <w:szCs w:val="24"/>
      <w:lang w:val="en-US" w:eastAsia="zh-CN" w:bidi="ar-SA"/>
    </w:rPr>
  </w:style>
  <w:style w:type="paragraph" w:customStyle="1" w:styleId="151">
    <w:name w:val="样式 目录 3 + 首行缩进:  2 字符"/>
    <w:basedOn w:val="1"/>
    <w:next w:val="1"/>
    <w:qFormat/>
    <w:uiPriority w:val="0"/>
    <w:pPr>
      <w:ind w:firstLine="420"/>
    </w:pPr>
    <w:rPr>
      <w:rFonts w:cs="宋体"/>
    </w:rPr>
  </w:style>
  <w:style w:type="paragraph" w:customStyle="1" w:styleId="152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</w:pPr>
    <w:rPr>
      <w:rFonts w:ascii="Arial" w:hAnsi="Arial" w:cs="Arial"/>
      <w:b/>
      <w:sz w:val="28"/>
      <w:szCs w:val="28"/>
    </w:rPr>
  </w:style>
  <w:style w:type="paragraph" w:customStyle="1" w:styleId="153">
    <w:name w:val="表格题注"/>
    <w:basedOn w:val="1"/>
    <w:qFormat/>
    <w:uiPriority w:val="0"/>
  </w:style>
  <w:style w:type="paragraph" w:customStyle="1" w:styleId="154">
    <w:name w:val="封面页脚"/>
    <w:basedOn w:val="1"/>
    <w:qFormat/>
    <w:uiPriority w:val="0"/>
    <w:pPr>
      <w:widowControl/>
      <w:overflowPunct w:val="0"/>
      <w:spacing w:line="360" w:lineRule="auto"/>
      <w:ind w:firstLine="493"/>
      <w:textAlignment w:val="baseline"/>
    </w:pPr>
    <w:rPr>
      <w:sz w:val="28"/>
      <w:szCs w:val="28"/>
    </w:rPr>
  </w:style>
  <w:style w:type="paragraph" w:customStyle="1" w:styleId="155">
    <w:name w:val="DKBA"/>
    <w:basedOn w:val="1"/>
    <w:qFormat/>
    <w:uiPriority w:val="0"/>
    <w:pPr>
      <w:jc w:val="right"/>
    </w:pPr>
    <w:rPr>
      <w:sz w:val="72"/>
      <w:szCs w:val="72"/>
    </w:rPr>
  </w:style>
  <w:style w:type="paragraph" w:customStyle="1" w:styleId="156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bCs/>
      <w:sz w:val="44"/>
      <w:szCs w:val="44"/>
    </w:rPr>
  </w:style>
  <w:style w:type="paragraph" w:customStyle="1" w:styleId="157">
    <w:name w:val="样式 封面文档标题 + 首行缩进:  2 字符"/>
    <w:basedOn w:val="156"/>
    <w:qFormat/>
    <w:uiPriority w:val="0"/>
    <w:pPr>
      <w:spacing w:line="240" w:lineRule="atLeast"/>
    </w:pPr>
    <w:rPr>
      <w:rFonts w:cs="宋体"/>
      <w:bCs w:val="0"/>
      <w:szCs w:val="20"/>
    </w:rPr>
  </w:style>
  <w:style w:type="paragraph" w:customStyle="1" w:styleId="158">
    <w:name w:val="文档正文"/>
    <w:basedOn w:val="1"/>
    <w:qFormat/>
    <w:uiPriority w:val="0"/>
    <w:pPr>
      <w:spacing w:line="360" w:lineRule="auto"/>
      <w:ind w:firstLine="420"/>
      <w:textAlignment w:val="baseline"/>
    </w:pPr>
    <w:rPr>
      <w:kern w:val="1"/>
      <w:szCs w:val="21"/>
    </w:rPr>
  </w:style>
  <w:style w:type="paragraph" w:customStyle="1" w:styleId="159">
    <w:name w:val="正文首行缩进1"/>
    <w:basedOn w:val="1"/>
    <w:qFormat/>
    <w:uiPriority w:val="0"/>
    <w:pPr>
      <w:spacing w:line="360" w:lineRule="auto"/>
      <w:ind w:firstLine="420"/>
    </w:pPr>
    <w:rPr>
      <w:rFonts w:ascii="Times New Roman" w:hAnsi="Times New Roman"/>
      <w:kern w:val="1"/>
      <w:sz w:val="21"/>
      <w:szCs w:val="24"/>
    </w:rPr>
  </w:style>
  <w:style w:type="paragraph" w:customStyle="1" w:styleId="160">
    <w:name w:val="文档结构图1"/>
    <w:basedOn w:val="1"/>
    <w:qFormat/>
    <w:uiPriority w:val="0"/>
    <w:pPr>
      <w:shd w:val="clear" w:color="auto" w:fill="000080"/>
    </w:pPr>
  </w:style>
  <w:style w:type="paragraph" w:customStyle="1" w:styleId="161">
    <w:name w:val="正文文本缩进 21"/>
    <w:basedOn w:val="1"/>
    <w:qFormat/>
    <w:uiPriority w:val="0"/>
    <w:pPr>
      <w:spacing w:after="120" w:line="480" w:lineRule="auto"/>
      <w:ind w:left="420"/>
    </w:pPr>
  </w:style>
  <w:style w:type="paragraph" w:customStyle="1" w:styleId="162">
    <w:name w:val="列表项目符号1"/>
    <w:basedOn w:val="1"/>
    <w:qFormat/>
    <w:uiPriority w:val="0"/>
    <w:pPr>
      <w:tabs>
        <w:tab w:val="left" w:pos="1134"/>
      </w:tabs>
      <w:spacing w:line="360" w:lineRule="auto"/>
      <w:ind w:left="400"/>
    </w:pPr>
    <w:rPr>
      <w:rFonts w:ascii="Arial" w:hAnsi="Arial" w:cs="Arial"/>
      <w:kern w:val="1"/>
      <w:sz w:val="21"/>
      <w:szCs w:val="21"/>
    </w:rPr>
  </w:style>
  <w:style w:type="paragraph" w:customStyle="1" w:styleId="163">
    <w:name w:val="正文（首行不缩进）"/>
    <w:basedOn w:val="1"/>
    <w:qFormat/>
    <w:uiPriority w:val="0"/>
    <w:pPr>
      <w:autoSpaceDE w:val="0"/>
      <w:spacing w:line="360" w:lineRule="auto"/>
      <w:jc w:val="left"/>
    </w:pPr>
    <w:rPr>
      <w:kern w:val="1"/>
    </w:rPr>
  </w:style>
  <w:style w:type="paragraph" w:customStyle="1" w:styleId="164">
    <w:name w:val="图表目录1"/>
    <w:basedOn w:val="22"/>
    <w:qFormat/>
    <w:uiPriority w:val="0"/>
    <w:pPr>
      <w:spacing w:before="0" w:after="0"/>
      <w:ind w:left="480" w:hanging="480"/>
    </w:pPr>
    <w:rPr>
      <w:b w:val="0"/>
      <w:bCs w:val="0"/>
      <w:caps w:val="0"/>
    </w:rPr>
  </w:style>
  <w:style w:type="paragraph" w:customStyle="1" w:styleId="165">
    <w:name w:val="关键词"/>
    <w:basedOn w:val="152"/>
    <w:qFormat/>
    <w:uiPriority w:val="0"/>
  </w:style>
  <w:style w:type="paragraph" w:customStyle="1" w:styleId="166">
    <w:name w:val="列出段落1"/>
    <w:basedOn w:val="1"/>
    <w:qFormat/>
    <w:uiPriority w:val="0"/>
    <w:pPr>
      <w:ind w:firstLine="420"/>
    </w:pPr>
  </w:style>
  <w:style w:type="paragraph" w:customStyle="1" w:styleId="167">
    <w:name w:val="公司名称"/>
    <w:basedOn w:val="1"/>
    <w:qFormat/>
    <w:uiPriority w:val="0"/>
    <w:pPr>
      <w:widowControl/>
      <w:overflowPunct w:val="0"/>
      <w:spacing w:before="156"/>
      <w:jc w:val="center"/>
      <w:textAlignment w:val="baseline"/>
    </w:pPr>
    <w:rPr>
      <w:rFonts w:eastAsia="黑体"/>
      <w:sz w:val="36"/>
      <w:szCs w:val="36"/>
    </w:rPr>
  </w:style>
  <w:style w:type="paragraph" w:customStyle="1" w:styleId="168">
    <w:name w:val="样式 目录 1 + 左侧:  1 字符"/>
    <w:basedOn w:val="22"/>
    <w:qFormat/>
    <w:uiPriority w:val="0"/>
    <w:pPr>
      <w:tabs>
        <w:tab w:val="left" w:pos="8707"/>
      </w:tabs>
      <w:spacing w:line="300" w:lineRule="auto"/>
      <w:ind w:left="300"/>
    </w:pPr>
    <w:rPr>
      <w:rFonts w:cs="宋体"/>
    </w:rPr>
  </w:style>
  <w:style w:type="paragraph" w:customStyle="1" w:styleId="169">
    <w:name w:val="样式 目录 4 +"/>
    <w:basedOn w:val="23"/>
    <w:qFormat/>
    <w:uiPriority w:val="0"/>
    <w:pPr>
      <w:ind w:left="567" w:firstLine="200"/>
    </w:pPr>
    <w:rPr>
      <w:rFonts w:cs="宋体"/>
      <w:szCs w:val="20"/>
    </w:rPr>
  </w:style>
  <w:style w:type="paragraph" w:customStyle="1" w:styleId="170">
    <w:name w:val="目录"/>
    <w:basedOn w:val="1"/>
    <w:qFormat/>
    <w:uiPriority w:val="0"/>
    <w:pPr>
      <w:keepNext/>
      <w:pageBreakBefore/>
      <w:tabs>
        <w:tab w:val="left" w:pos="360"/>
      </w:tabs>
      <w:spacing w:before="480" w:after="360"/>
      <w:jc w:val="center"/>
    </w:pPr>
    <w:rPr>
      <w:rFonts w:ascii="Arial" w:hAnsi="Arial" w:eastAsia="黑体" w:cs="Arial"/>
      <w:sz w:val="32"/>
      <w:szCs w:val="32"/>
    </w:rPr>
  </w:style>
  <w:style w:type="paragraph" w:customStyle="1" w:styleId="171">
    <w:name w:val="注示头"/>
    <w:basedOn w:val="1"/>
    <w:qFormat/>
    <w:uiPriority w:val="0"/>
    <w:pPr>
      <w:pBdr>
        <w:top w:val="single" w:color="000000" w:sz="4" w:space="1"/>
      </w:pBdr>
      <w:spacing w:line="360" w:lineRule="auto"/>
    </w:pPr>
    <w:rPr>
      <w:rFonts w:ascii="Arial" w:hAnsi="Arial" w:eastAsia="黑体" w:cs="Arial"/>
      <w:sz w:val="18"/>
      <w:szCs w:val="21"/>
    </w:rPr>
  </w:style>
  <w:style w:type="paragraph" w:customStyle="1" w:styleId="172">
    <w:name w:val="文档标题"/>
    <w:basedOn w:val="1"/>
    <w:qFormat/>
    <w:uiPriority w:val="0"/>
    <w:pPr>
      <w:tabs>
        <w:tab w:val="left" w:pos="0"/>
      </w:tabs>
      <w:spacing w:before="300" w:after="300"/>
    </w:pPr>
    <w:rPr>
      <w:rFonts w:ascii="Arial" w:hAnsi="Arial" w:eastAsia="黑体" w:cs="Arial"/>
      <w:bCs/>
      <w:sz w:val="36"/>
      <w:szCs w:val="36"/>
    </w:rPr>
  </w:style>
  <w:style w:type="paragraph" w:customStyle="1" w:styleId="173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/>
    </w:pPr>
    <w:rPr>
      <w:rFonts w:ascii="Arial" w:hAnsi="Arial" w:eastAsia="楷体_GB2312" w:cs="Arial"/>
      <w:sz w:val="18"/>
      <w:szCs w:val="18"/>
    </w:rPr>
  </w:style>
  <w:style w:type="paragraph" w:customStyle="1" w:styleId="174">
    <w:name w:val="A"/>
    <w:basedOn w:val="1"/>
    <w:qFormat/>
    <w:uiPriority w:val="0"/>
    <w:pPr>
      <w:spacing w:line="600" w:lineRule="exact"/>
      <w:ind w:firstLine="1287"/>
      <w:jc w:val="right"/>
    </w:pPr>
    <w:rPr>
      <w:rFonts w:cs="宋体"/>
      <w:b/>
      <w:bCs/>
      <w:sz w:val="28"/>
      <w:szCs w:val="28"/>
    </w:rPr>
  </w:style>
  <w:style w:type="paragraph" w:customStyle="1" w:styleId="175">
    <w:name w:val="样式 样式 目录 4 + + 首行缩进:  2 字符"/>
    <w:basedOn w:val="169"/>
    <w:qFormat/>
    <w:uiPriority w:val="0"/>
    <w:pPr>
      <w:ind w:left="284"/>
    </w:pPr>
  </w:style>
  <w:style w:type="paragraph" w:customStyle="1" w:styleId="176">
    <w:name w:val="样式 目录 2 + 左侧:  1 字符"/>
    <w:basedOn w:val="27"/>
    <w:qFormat/>
    <w:uiPriority w:val="0"/>
    <w:pPr>
      <w:ind w:left="210"/>
    </w:pPr>
    <w:rPr>
      <w:rFonts w:cs="宋体"/>
    </w:rPr>
  </w:style>
  <w:style w:type="paragraph" w:customStyle="1" w:styleId="177">
    <w:name w:val="目录样式"/>
    <w:basedOn w:val="1"/>
    <w:qFormat/>
    <w:uiPriority w:val="0"/>
    <w:pPr>
      <w:widowControl/>
      <w:overflowPunct w:val="0"/>
      <w:spacing w:before="156"/>
      <w:ind w:left="421"/>
      <w:jc w:val="center"/>
      <w:textAlignment w:val="baseline"/>
    </w:pPr>
    <w:rPr>
      <w:rFonts w:eastAsia="黑体" w:cs="宋体"/>
      <w:sz w:val="36"/>
    </w:rPr>
  </w:style>
  <w:style w:type="paragraph" w:customStyle="1" w:styleId="178">
    <w:name w:val="WW-Default"/>
    <w:qFormat/>
    <w:uiPriority w:val="0"/>
    <w:pPr>
      <w:widowControl w:val="0"/>
      <w:suppressAutoHyphens/>
      <w:autoSpaceDE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79">
    <w:name w:val="表头样式"/>
    <w:basedOn w:val="1"/>
    <w:next w:val="180"/>
    <w:qFormat/>
    <w:uiPriority w:val="0"/>
    <w:pPr>
      <w:jc w:val="center"/>
    </w:pPr>
    <w:rPr>
      <w:rFonts w:ascii="Times New Roman" w:hAnsi="Times New Roman" w:cs="Arial"/>
      <w:b/>
      <w:color w:val="000000"/>
      <w:kern w:val="1"/>
      <w:sz w:val="21"/>
      <w:szCs w:val="24"/>
    </w:rPr>
  </w:style>
  <w:style w:type="paragraph" w:customStyle="1" w:styleId="180">
    <w:name w:val="表格文本"/>
    <w:basedOn w:val="1"/>
    <w:qFormat/>
    <w:uiPriority w:val="0"/>
    <w:pPr>
      <w:tabs>
        <w:tab w:val="decimal" w:pos="0"/>
      </w:tabs>
      <w:jc w:val="left"/>
    </w:pPr>
    <w:rPr>
      <w:rFonts w:ascii="Times New Roman" w:hAnsi="Times New Roman" w:cs="Arial"/>
      <w:color w:val="000000"/>
      <w:kern w:val="1"/>
      <w:sz w:val="21"/>
      <w:szCs w:val="24"/>
    </w:rPr>
  </w:style>
  <w:style w:type="paragraph" w:customStyle="1" w:styleId="181">
    <w:name w:val="编写建议 Char Char"/>
    <w:basedOn w:val="1"/>
    <w:qFormat/>
    <w:uiPriority w:val="0"/>
    <w:pPr>
      <w:spacing w:line="360" w:lineRule="auto"/>
      <w:ind w:firstLine="200"/>
    </w:pPr>
    <w:rPr>
      <w:rFonts w:ascii="Arial" w:hAnsi="Arial" w:cs="Arial"/>
      <w:i/>
      <w:color w:val="0000FF"/>
      <w:kern w:val="1"/>
      <w:sz w:val="21"/>
      <w:szCs w:val="21"/>
    </w:rPr>
  </w:style>
  <w:style w:type="paragraph" w:customStyle="1" w:styleId="182">
    <w:name w:val="段落"/>
    <w:basedOn w:val="1"/>
    <w:qFormat/>
    <w:uiPriority w:val="0"/>
    <w:pPr>
      <w:spacing w:before="120" w:after="120" w:line="0" w:lineRule="atLeast"/>
      <w:ind w:firstLine="567"/>
    </w:pPr>
    <w:rPr>
      <w:sz w:val="28"/>
    </w:rPr>
  </w:style>
  <w:style w:type="paragraph" w:customStyle="1" w:styleId="183">
    <w:name w:val="参考资料清单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rFonts w:ascii="Arial" w:hAnsi="Arial" w:cs="Arial"/>
      <w:szCs w:val="21"/>
    </w:rPr>
  </w:style>
  <w:style w:type="paragraph" w:customStyle="1" w:styleId="184">
    <w:name w:val="封面迪普技术"/>
    <w:basedOn w:val="1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32"/>
    </w:rPr>
  </w:style>
  <w:style w:type="paragraph" w:customStyle="1" w:styleId="185">
    <w:name w:val="普通(网站)1"/>
    <w:basedOn w:val="1"/>
    <w:qFormat/>
    <w:uiPriority w:val="0"/>
    <w:pPr>
      <w:widowControl/>
      <w:spacing w:before="100" w:after="100"/>
      <w:jc w:val="left"/>
    </w:pPr>
    <w:rPr>
      <w:rFonts w:cs="宋体"/>
      <w:kern w:val="1"/>
      <w:szCs w:val="24"/>
    </w:rPr>
  </w:style>
  <w:style w:type="paragraph" w:customStyle="1" w:styleId="186">
    <w:name w:val="目录1"/>
    <w:basedOn w:val="1"/>
    <w:next w:val="1"/>
    <w:qFormat/>
    <w:uiPriority w:val="0"/>
    <w:pPr>
      <w:spacing w:line="360" w:lineRule="auto"/>
      <w:ind w:firstLine="493"/>
    </w:pPr>
  </w:style>
  <w:style w:type="paragraph" w:customStyle="1" w:styleId="187">
    <w:name w:val="参考资料清单+倾斜+蓝色"/>
    <w:basedOn w:val="1"/>
    <w:qFormat/>
    <w:uiPriority w:val="0"/>
    <w:pPr>
      <w:tabs>
        <w:tab w:val="left" w:pos="360"/>
      </w:tabs>
      <w:spacing w:line="360" w:lineRule="auto"/>
      <w:ind w:left="360" w:hanging="360"/>
    </w:pPr>
    <w:rPr>
      <w:color w:val="0000FF"/>
    </w:rPr>
  </w:style>
  <w:style w:type="paragraph" w:customStyle="1" w:styleId="188">
    <w:name w:val="段"/>
    <w:qFormat/>
    <w:uiPriority w:val="0"/>
    <w:pPr>
      <w:widowControl w:val="0"/>
      <w:suppressAutoHyphens/>
      <w:autoSpaceDE w:val="0"/>
      <w:ind w:firstLine="200"/>
      <w:jc w:val="both"/>
    </w:pPr>
    <w:rPr>
      <w:rFonts w:ascii="宋体" w:hAnsi="宋体" w:eastAsia="宋体" w:cs="Times New Roman"/>
      <w:sz w:val="21"/>
      <w:lang w:val="en-US" w:eastAsia="zh-CN" w:bidi="ar-SA"/>
    </w:rPr>
  </w:style>
  <w:style w:type="paragraph" w:customStyle="1" w:styleId="189">
    <w:name w:val="图号"/>
    <w:basedOn w:val="1"/>
    <w:qFormat/>
    <w:uiPriority w:val="0"/>
    <w:pPr>
      <w:tabs>
        <w:tab w:val="left" w:pos="0"/>
      </w:tabs>
      <w:spacing w:before="105"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190">
    <w:name w:val="table text"/>
    <w:basedOn w:val="1"/>
    <w:qFormat/>
    <w:uiPriority w:val="0"/>
    <w:rPr>
      <w:rFonts w:ascii="Times New Roman" w:hAnsi="Times New Roman"/>
    </w:rPr>
  </w:style>
  <w:style w:type="paragraph" w:customStyle="1" w:styleId="191">
    <w:name w:val="正文文本首行缩进1"/>
    <w:basedOn w:val="1"/>
    <w:qFormat/>
    <w:uiPriority w:val="0"/>
    <w:pPr>
      <w:spacing w:line="360" w:lineRule="auto"/>
      <w:ind w:firstLine="200"/>
    </w:pPr>
    <w:rPr>
      <w:rFonts w:ascii="Arial" w:hAnsi="Arial" w:cs="宋体"/>
      <w:kern w:val="1"/>
    </w:rPr>
  </w:style>
  <w:style w:type="paragraph" w:customStyle="1" w:styleId="192">
    <w:name w:val="文档编号"/>
    <w:basedOn w:val="1"/>
    <w:qFormat/>
    <w:uiPriority w:val="0"/>
    <w:pPr>
      <w:jc w:val="right"/>
    </w:pPr>
  </w:style>
  <w:style w:type="paragraph" w:customStyle="1" w:styleId="193">
    <w:name w:val="列出段落2"/>
    <w:basedOn w:val="1"/>
    <w:qFormat/>
    <w:uiPriority w:val="0"/>
    <w:pPr>
      <w:widowControl/>
      <w:ind w:firstLine="420"/>
      <w:jc w:val="left"/>
    </w:pPr>
    <w:rPr>
      <w:rFonts w:cs="宋体"/>
      <w:szCs w:val="24"/>
    </w:rPr>
  </w:style>
  <w:style w:type="paragraph" w:customStyle="1" w:styleId="194">
    <w:name w:val="Char Char Char Char Char Char Char Char Char Char Char Char Char Char Char Char"/>
    <w:basedOn w:val="1"/>
    <w:qFormat/>
    <w:uiPriority w:val="0"/>
    <w:pPr>
      <w:tabs>
        <w:tab w:val="left" w:pos="360"/>
      </w:tabs>
    </w:pPr>
    <w:rPr>
      <w:rFonts w:ascii="Times New Roman" w:hAnsi="Times New Roman"/>
      <w:kern w:val="1"/>
      <w:szCs w:val="24"/>
    </w:rPr>
  </w:style>
  <w:style w:type="paragraph" w:customStyle="1" w:styleId="195">
    <w:name w:val="内容正文"/>
    <w:basedOn w:val="1"/>
    <w:qFormat/>
    <w:uiPriority w:val="0"/>
    <w:pPr>
      <w:spacing w:line="360" w:lineRule="auto"/>
      <w:ind w:firstLine="420"/>
    </w:pPr>
    <w:rPr>
      <w:rFonts w:ascii="Arial" w:hAnsi="Arial" w:cs="Arial"/>
      <w:kern w:val="1"/>
      <w:sz w:val="21"/>
      <w:szCs w:val="21"/>
    </w:rPr>
  </w:style>
  <w:style w:type="paragraph" w:customStyle="1" w:styleId="196">
    <w:name w:val="纯文本1"/>
    <w:basedOn w:val="1"/>
    <w:qFormat/>
    <w:uiPriority w:val="0"/>
    <w:pPr>
      <w:widowControl/>
      <w:spacing w:before="120" w:after="120" w:line="288" w:lineRule="auto"/>
      <w:ind w:firstLine="454"/>
      <w:jc w:val="left"/>
    </w:pPr>
    <w:rPr>
      <w:rFonts w:ascii="Courier New" w:hAnsi="Courier New" w:cs="Courier New"/>
      <w:sz w:val="20"/>
    </w:rPr>
  </w:style>
  <w:style w:type="paragraph" w:customStyle="1" w:styleId="197">
    <w:name w:val="xl24"/>
    <w:basedOn w:val="1"/>
    <w:qFormat/>
    <w:uiPriority w:val="0"/>
    <w:pPr>
      <w:widowControl/>
      <w:pBdr>
        <w:top w:val="single" w:color="000000" w:sz="4" w:space="0"/>
        <w:left w:val="single" w:color="000000" w:sz="8" w:space="0"/>
        <w:bottom w:val="single" w:color="000000" w:sz="4" w:space="0"/>
        <w:right w:val="single" w:color="000000" w:sz="4" w:space="0"/>
      </w:pBdr>
      <w:tabs>
        <w:tab w:val="left" w:pos="840"/>
      </w:tabs>
      <w:spacing w:before="100" w:after="100" w:line="360" w:lineRule="auto"/>
      <w:jc w:val="center"/>
    </w:pPr>
    <w:rPr>
      <w:rFonts w:ascii="Arial Unicode MS" w:hAnsi="Arial Unicode MS" w:eastAsia="Arial Unicode MS" w:cs="Arial Unicode MS"/>
      <w:szCs w:val="24"/>
    </w:rPr>
  </w:style>
  <w:style w:type="paragraph" w:customStyle="1" w:styleId="198">
    <w:name w:val="正文缩进1"/>
    <w:basedOn w:val="1"/>
    <w:qFormat/>
    <w:uiPriority w:val="0"/>
    <w:pPr>
      <w:spacing w:line="360" w:lineRule="auto"/>
    </w:pPr>
    <w:rPr>
      <w:rFonts w:ascii="Calibri" w:hAnsi="Calibri" w:cs="Calibri"/>
      <w:kern w:val="1"/>
      <w:sz w:val="21"/>
      <w:szCs w:val="24"/>
    </w:rPr>
  </w:style>
  <w:style w:type="paragraph" w:customStyle="1" w:styleId="199">
    <w:name w:val="正文首行缩进（绿盟科技）"/>
    <w:basedOn w:val="1"/>
    <w:qFormat/>
    <w:uiPriority w:val="0"/>
    <w:pPr>
      <w:widowControl/>
      <w:spacing w:after="50" w:line="300" w:lineRule="auto"/>
      <w:ind w:firstLine="200"/>
      <w:jc w:val="left"/>
    </w:pPr>
    <w:rPr>
      <w:rFonts w:ascii="Arial" w:hAnsi="Arial" w:cs="Arial"/>
      <w:sz w:val="21"/>
      <w:szCs w:val="21"/>
    </w:rPr>
  </w:style>
  <w:style w:type="paragraph" w:customStyle="1" w:styleId="200">
    <w:name w:val="正文首行缩进两字"/>
    <w:qFormat/>
    <w:uiPriority w:val="0"/>
    <w:pPr>
      <w:widowControl w:val="0"/>
      <w:suppressAutoHyphens/>
      <w:spacing w:after="163" w:line="300" w:lineRule="auto"/>
      <w:ind w:firstLine="48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201">
    <w:name w:val="1级标题"/>
    <w:basedOn w:val="4"/>
    <w:qFormat/>
    <w:uiPriority w:val="0"/>
    <w:pPr>
      <w:keepLines/>
      <w:spacing w:before="260" w:after="260" w:line="300" w:lineRule="auto"/>
    </w:pPr>
    <w:rPr>
      <w:rFonts w:ascii="Cambria" w:hAnsi="Cambria" w:eastAsia="宋体" w:cs="Cambria"/>
      <w:b/>
      <w:bCs/>
      <w:kern w:val="1"/>
      <w:sz w:val="32"/>
      <w:szCs w:val="32"/>
    </w:rPr>
  </w:style>
  <w:style w:type="paragraph" w:customStyle="1" w:styleId="202">
    <w:name w:val="正文样式"/>
    <w:basedOn w:val="1"/>
    <w:qFormat/>
    <w:uiPriority w:val="0"/>
    <w:pPr>
      <w:widowControl/>
      <w:spacing w:after="120" w:line="360" w:lineRule="auto"/>
      <w:ind w:firstLine="482"/>
      <w:jc w:val="left"/>
    </w:pPr>
    <w:rPr>
      <w:rFonts w:ascii="Calibri" w:hAnsi="Calibri" w:eastAsia="微软雅黑" w:cs="Calibri"/>
      <w:szCs w:val="24"/>
      <w:lang w:eastAsia="zh-HK"/>
    </w:rPr>
  </w:style>
  <w:style w:type="paragraph" w:customStyle="1" w:styleId="203">
    <w:name w:val="BodyText 2"/>
    <w:basedOn w:val="1"/>
    <w:qFormat/>
    <w:uiPriority w:val="0"/>
    <w:pPr>
      <w:widowControl/>
      <w:spacing w:before="120"/>
      <w:ind w:left="994"/>
    </w:pPr>
    <w:rPr>
      <w:rFonts w:ascii="Calibri" w:hAnsi="Calibri" w:eastAsia="微软雅黑" w:cs="Calibri"/>
      <w:sz w:val="22"/>
      <w:szCs w:val="24"/>
      <w:lang w:eastAsia="zh-HK"/>
    </w:rPr>
  </w:style>
  <w:style w:type="paragraph" w:customStyle="1" w:styleId="204">
    <w:name w:val="BodyText 3"/>
    <w:basedOn w:val="1"/>
    <w:qFormat/>
    <w:uiPriority w:val="0"/>
    <w:pPr>
      <w:widowControl/>
      <w:spacing w:before="120"/>
      <w:ind w:left="1627"/>
    </w:pPr>
    <w:rPr>
      <w:rFonts w:ascii="Times New Roman" w:hAnsi="Times New Roman"/>
      <w:sz w:val="22"/>
      <w:szCs w:val="24"/>
      <w:lang w:eastAsia="zh-HK"/>
    </w:rPr>
  </w:style>
  <w:style w:type="paragraph" w:customStyle="1" w:styleId="205">
    <w:name w:val="正文样式 + 两端对齐"/>
    <w:basedOn w:val="202"/>
    <w:qFormat/>
    <w:uiPriority w:val="0"/>
    <w:pPr>
      <w:jc w:val="both"/>
    </w:pPr>
  </w:style>
  <w:style w:type="paragraph" w:customStyle="1" w:styleId="206">
    <w:name w:val="章标题"/>
    <w:next w:val="188"/>
    <w:qFormat/>
    <w:uiPriority w:val="0"/>
    <w:pPr>
      <w:widowControl w:val="0"/>
      <w:tabs>
        <w:tab w:val="left" w:pos="0"/>
        <w:tab w:val="left" w:pos="420"/>
      </w:tabs>
      <w:suppressAutoHyphens/>
      <w:spacing w:after="200"/>
      <w:jc w:val="both"/>
    </w:pPr>
    <w:rPr>
      <w:rFonts w:ascii="黑体" w:hAnsi="黑体" w:eastAsia="黑体" w:cs="Times New Roman"/>
      <w:b/>
      <w:sz w:val="21"/>
      <w:lang w:val="en-US" w:eastAsia="zh-CN" w:bidi="ar-SA"/>
    </w:rPr>
  </w:style>
  <w:style w:type="paragraph" w:customStyle="1" w:styleId="207">
    <w:name w:val="一级条标题"/>
    <w:basedOn w:val="206"/>
    <w:next w:val="188"/>
    <w:qFormat/>
    <w:uiPriority w:val="0"/>
    <w:pPr>
      <w:tabs>
        <w:tab w:val="left" w:pos="525"/>
        <w:tab w:val="clear" w:pos="420"/>
      </w:tabs>
    </w:pPr>
  </w:style>
  <w:style w:type="paragraph" w:customStyle="1" w:styleId="208">
    <w:name w:val="三级条标题"/>
    <w:basedOn w:val="1"/>
    <w:next w:val="188"/>
    <w:qFormat/>
    <w:uiPriority w:val="0"/>
    <w:pPr>
      <w:widowControl/>
      <w:tabs>
        <w:tab w:val="left" w:pos="0"/>
        <w:tab w:val="left" w:pos="945"/>
        <w:tab w:val="left" w:pos="1080"/>
      </w:tabs>
      <w:spacing w:after="200"/>
    </w:pPr>
    <w:rPr>
      <w:rFonts w:ascii="黑体" w:hAnsi="黑体" w:eastAsia="黑体" w:cs="黑体"/>
      <w:b/>
      <w:sz w:val="21"/>
    </w:rPr>
  </w:style>
  <w:style w:type="paragraph" w:customStyle="1" w:styleId="209">
    <w:name w:val="三级无标题条"/>
    <w:basedOn w:val="1"/>
    <w:qFormat/>
    <w:uiPriority w:val="0"/>
    <w:pPr>
      <w:tabs>
        <w:tab w:val="left" w:pos="0"/>
        <w:tab w:val="left" w:pos="1021"/>
      </w:tabs>
      <w:ind w:left="1021" w:hanging="1021"/>
    </w:pPr>
    <w:rPr>
      <w:rFonts w:ascii="Times New Roman" w:hAnsi="Times New Roman"/>
      <w:b/>
      <w:kern w:val="1"/>
      <w:sz w:val="21"/>
      <w:szCs w:val="24"/>
    </w:rPr>
  </w:style>
  <w:style w:type="paragraph" w:customStyle="1" w:styleId="210">
    <w:name w:val="Figure Description"/>
    <w:basedOn w:val="1"/>
    <w:next w:val="1"/>
    <w:qFormat/>
    <w:uiPriority w:val="0"/>
    <w:pPr>
      <w:widowControl/>
      <w:autoSpaceDE w:val="0"/>
      <w:spacing w:before="80" w:after="320" w:line="300" w:lineRule="auto"/>
      <w:ind w:left="1134"/>
      <w:jc w:val="center"/>
    </w:pPr>
    <w:rPr>
      <w:rFonts w:ascii="Arial" w:hAnsi="Arial" w:eastAsia="黑体" w:cs="Arial"/>
      <w:sz w:val="18"/>
      <w:szCs w:val="18"/>
    </w:rPr>
  </w:style>
  <w:style w:type="paragraph" w:customStyle="1" w:styleId="211">
    <w:name w:val="Figure"/>
    <w:basedOn w:val="1"/>
    <w:next w:val="210"/>
    <w:qFormat/>
    <w:uiPriority w:val="0"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sz w:val="20"/>
      <w:szCs w:val="21"/>
    </w:rPr>
  </w:style>
  <w:style w:type="paragraph" w:customStyle="1" w:styleId="212">
    <w:name w:val="Item List"/>
    <w:qFormat/>
    <w:uiPriority w:val="0"/>
    <w:pPr>
      <w:widowControl w:val="0"/>
      <w:tabs>
        <w:tab w:val="left" w:pos="851"/>
        <w:tab w:val="left" w:pos="1644"/>
      </w:tabs>
      <w:suppressAutoHyphens/>
      <w:spacing w:line="300" w:lineRule="auto"/>
      <w:ind w:left="1644" w:hanging="510"/>
      <w:jc w:val="both"/>
    </w:pPr>
    <w:rPr>
      <w:rFonts w:ascii="Arial" w:hAnsi="Arial" w:eastAsia="宋体" w:cs="Arial"/>
      <w:szCs w:val="21"/>
      <w:lang w:val="en-US" w:eastAsia="zh-CN" w:bidi="ar-SA"/>
    </w:rPr>
  </w:style>
  <w:style w:type="paragraph" w:customStyle="1" w:styleId="213">
    <w:name w:val="Style 正文（首行缩进）2 + First line:  2 ch"/>
    <w:basedOn w:val="1"/>
    <w:qFormat/>
    <w:uiPriority w:val="0"/>
    <w:pPr>
      <w:widowControl/>
      <w:spacing w:before="100" w:after="100" w:line="300" w:lineRule="auto"/>
      <w:ind w:firstLine="480"/>
      <w:jc w:val="left"/>
    </w:pPr>
    <w:rPr>
      <w:rFonts w:ascii="Arial" w:hAnsi="Arial" w:cs="Arial"/>
    </w:rPr>
  </w:style>
  <w:style w:type="paragraph" w:customStyle="1" w:styleId="214">
    <w:name w:val="Item List_2"/>
    <w:basedOn w:val="212"/>
    <w:qFormat/>
    <w:uiPriority w:val="0"/>
    <w:pPr>
      <w:tabs>
        <w:tab w:val="left" w:pos="1418"/>
        <w:tab w:val="clear" w:pos="851"/>
        <w:tab w:val="clear" w:pos="1644"/>
      </w:tabs>
      <w:spacing w:before="40" w:after="40" w:line="360" w:lineRule="auto"/>
      <w:ind w:left="1418" w:hanging="284"/>
      <w:jc w:val="left"/>
    </w:pPr>
    <w:rPr>
      <w:kern w:val="1"/>
      <w:szCs w:val="20"/>
    </w:rPr>
  </w:style>
  <w:style w:type="paragraph" w:customStyle="1" w:styleId="215">
    <w:name w:val="NAIS: Normal-cn"/>
    <w:basedOn w:val="1"/>
    <w:qFormat/>
    <w:uiPriority w:val="0"/>
    <w:pPr>
      <w:widowControl/>
      <w:spacing w:after="100"/>
      <w:ind w:left="720"/>
      <w:jc w:val="left"/>
    </w:pPr>
    <w:rPr>
      <w:rFonts w:ascii="Times New Roman" w:hAnsi="Times New Roman"/>
      <w:sz w:val="22"/>
    </w:rPr>
  </w:style>
  <w:style w:type="paragraph" w:customStyle="1" w:styleId="216">
    <w:name w:val="题注1"/>
    <w:basedOn w:val="1"/>
    <w:next w:val="1"/>
    <w:qFormat/>
    <w:uiPriority w:val="0"/>
    <w:pPr>
      <w:spacing w:before="152" w:after="160"/>
    </w:pPr>
    <w:rPr>
      <w:rFonts w:ascii="Arial" w:hAnsi="Arial" w:eastAsia="黑体" w:cs="Arial"/>
      <w:kern w:val="1"/>
      <w:sz w:val="20"/>
    </w:rPr>
  </w:style>
  <w:style w:type="paragraph" w:customStyle="1" w:styleId="217">
    <w:name w:val="!正文强调"/>
    <w:basedOn w:val="1"/>
    <w:qFormat/>
    <w:uiPriority w:val="0"/>
    <w:pPr>
      <w:spacing w:before="80" w:after="320" w:line="360" w:lineRule="auto"/>
      <w:textAlignment w:val="baseline"/>
    </w:pPr>
    <w:rPr>
      <w:rFonts w:ascii="Times New Roman" w:hAnsi="Times New Roman" w:eastAsia="黑体"/>
      <w:kern w:val="1"/>
      <w:szCs w:val="21"/>
    </w:rPr>
  </w:style>
  <w:style w:type="paragraph" w:customStyle="1" w:styleId="218">
    <w:name w:val="!自定正文Alt+c"/>
    <w:basedOn w:val="1"/>
    <w:qFormat/>
    <w:uiPriority w:val="0"/>
    <w:pPr>
      <w:spacing w:before="80" w:after="320" w:line="360" w:lineRule="auto"/>
      <w:ind w:firstLine="200"/>
      <w:textAlignment w:val="baseline"/>
    </w:pPr>
    <w:rPr>
      <w:rFonts w:ascii="Times New Roman" w:hAnsi="Times New Roman"/>
      <w:kern w:val="1"/>
      <w:szCs w:val="21"/>
    </w:rPr>
  </w:style>
  <w:style w:type="paragraph" w:customStyle="1" w:styleId="219">
    <w:name w:val="段落标题"/>
    <w:basedOn w:val="1"/>
    <w:next w:val="1"/>
    <w:qFormat/>
    <w:uiPriority w:val="0"/>
    <w:pPr>
      <w:keepNext/>
      <w:spacing w:before="120" w:line="360" w:lineRule="auto"/>
      <w:textAlignment w:val="baseline"/>
    </w:pPr>
    <w:rPr>
      <w:rFonts w:ascii="Arial" w:hAnsi="Arial" w:eastAsia="黑体" w:cs="Arial"/>
      <w:iCs/>
      <w:sz w:val="32"/>
      <w:szCs w:val="21"/>
    </w:rPr>
  </w:style>
  <w:style w:type="paragraph" w:customStyle="1" w:styleId="220">
    <w:name w:val="!子目录标题"/>
    <w:basedOn w:val="1"/>
    <w:qFormat/>
    <w:uiPriority w:val="0"/>
    <w:pPr>
      <w:widowControl/>
    </w:pPr>
    <w:rPr>
      <w:rFonts w:ascii="Times New Roman" w:hAnsi="Times New Roman" w:eastAsia="幼圆"/>
      <w:b/>
      <w:spacing w:val="20"/>
      <w:kern w:val="1"/>
      <w:sz w:val="30"/>
      <w:szCs w:val="30"/>
    </w:rPr>
  </w:style>
  <w:style w:type="paragraph" w:customStyle="1" w:styleId="221">
    <w:name w:val="样式 题注 + 居中"/>
    <w:basedOn w:val="216"/>
    <w:qFormat/>
    <w:uiPriority w:val="0"/>
    <w:pPr>
      <w:spacing w:before="0" w:after="0"/>
      <w:jc w:val="center"/>
    </w:pPr>
    <w:rPr>
      <w:rFonts w:eastAsia="华文细黑" w:cs="宋体"/>
    </w:rPr>
  </w:style>
  <w:style w:type="paragraph" w:customStyle="1" w:styleId="222">
    <w:name w:val="TOC 标题1"/>
    <w:basedOn w:val="3"/>
    <w:next w:val="1"/>
    <w:qFormat/>
    <w:uiPriority w:val="0"/>
    <w:pPr>
      <w:keepLines/>
      <w:tabs>
        <w:tab w:val="clear" w:pos="0"/>
      </w:tabs>
      <w:spacing w:before="480" w:after="0" w:line="276" w:lineRule="auto"/>
      <w:jc w:val="left"/>
    </w:pPr>
    <w:rPr>
      <w:rFonts w:ascii="Cambria" w:hAnsi="Cambria" w:eastAsia="宋体" w:cs="Times New Roman"/>
      <w:bCs/>
      <w:color w:val="365F91"/>
      <w:sz w:val="28"/>
      <w:szCs w:val="28"/>
    </w:rPr>
  </w:style>
  <w:style w:type="paragraph" w:customStyle="1" w:styleId="223">
    <w:name w:val="Body Bullet"/>
    <w:qFormat/>
    <w:uiPriority w:val="0"/>
    <w:pPr>
      <w:widowControl w:val="0"/>
      <w:tabs>
        <w:tab w:val="left" w:pos="360"/>
        <w:tab w:val="left" w:pos="567"/>
        <w:tab w:val="left" w:pos="786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left="360" w:firstLine="66"/>
    </w:pPr>
    <w:rPr>
      <w:rFonts w:ascii="Arial" w:hAnsi="Arial" w:eastAsia="Helvetica Neue Light" w:cs="Arial"/>
      <w:color w:val="000000"/>
      <w:lang w:val="en-US" w:eastAsia="zh-CN" w:bidi="ar-SA"/>
    </w:rPr>
  </w:style>
  <w:style w:type="paragraph" w:customStyle="1" w:styleId="224">
    <w:name w:val="Body"/>
    <w:qFormat/>
    <w:uiPriority w:val="0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line="312" w:lineRule="auto"/>
      <w:ind w:firstLine="386"/>
    </w:pPr>
    <w:rPr>
      <w:rFonts w:ascii="宋体" w:hAnsi="宋体" w:eastAsia="宋体" w:cs="Courier New"/>
      <w:bCs/>
      <w:iCs/>
      <w:lang w:val="en-US" w:eastAsia="zh-CN" w:bidi="he-IL"/>
    </w:rPr>
  </w:style>
  <w:style w:type="paragraph" w:customStyle="1" w:styleId="225">
    <w:name w:val="Table Contents"/>
    <w:basedOn w:val="1"/>
    <w:qFormat/>
    <w:uiPriority w:val="0"/>
    <w:pPr>
      <w:suppressLineNumbers/>
    </w:pPr>
  </w:style>
  <w:style w:type="paragraph" w:customStyle="1" w:styleId="226">
    <w:name w:val="Table Heading"/>
    <w:basedOn w:val="225"/>
    <w:qFormat/>
    <w:uiPriority w:val="0"/>
    <w:pPr>
      <w:jc w:val="center"/>
    </w:pPr>
    <w:rPr>
      <w:b/>
      <w:bCs/>
    </w:rPr>
  </w:style>
  <w:style w:type="paragraph" w:customStyle="1" w:styleId="227">
    <w:name w:val="Contents 10"/>
    <w:basedOn w:val="132"/>
    <w:qFormat/>
    <w:uiPriority w:val="0"/>
    <w:pPr>
      <w:tabs>
        <w:tab w:val="right" w:leader="dot" w:pos="7425"/>
      </w:tabs>
      <w:ind w:left="2547"/>
    </w:pPr>
  </w:style>
  <w:style w:type="paragraph" w:customStyle="1" w:styleId="228">
    <w:name w:val="Frame contents"/>
    <w:basedOn w:val="9"/>
    <w:qFormat/>
    <w:uiPriority w:val="0"/>
  </w:style>
  <w:style w:type="character" w:customStyle="1" w:styleId="229">
    <w:name w:val="文档结构图 字符"/>
    <w:basedOn w:val="35"/>
    <w:link w:val="15"/>
    <w:semiHidden/>
    <w:qFormat/>
    <w:uiPriority w:val="99"/>
    <w:rPr>
      <w:rFonts w:ascii="宋体" w:hAnsi="宋体"/>
      <w:sz w:val="18"/>
      <w:szCs w:val="18"/>
    </w:rPr>
  </w:style>
  <w:style w:type="character" w:customStyle="1" w:styleId="230">
    <w:name w:val="bold1"/>
    <w:basedOn w:val="35"/>
    <w:qFormat/>
    <w:uiPriority w:val="0"/>
    <w:rPr>
      <w:b/>
      <w:bCs/>
    </w:rPr>
  </w:style>
  <w:style w:type="character" w:customStyle="1" w:styleId="231">
    <w:name w:val="red1"/>
    <w:basedOn w:val="35"/>
    <w:qFormat/>
    <w:uiPriority w:val="0"/>
    <w:rPr>
      <w:b/>
      <w:bCs/>
      <w:color w:val="F12A59"/>
    </w:rPr>
  </w:style>
  <w:style w:type="character" w:customStyle="1" w:styleId="232">
    <w:name w:val="orange1"/>
    <w:basedOn w:val="35"/>
    <w:qFormat/>
    <w:uiPriority w:val="0"/>
    <w:rPr>
      <w:b/>
      <w:bCs/>
      <w:color w:val="FF9933"/>
    </w:rPr>
  </w:style>
  <w:style w:type="character" w:customStyle="1" w:styleId="233">
    <w:name w:val="blue1"/>
    <w:basedOn w:val="35"/>
    <w:qFormat/>
    <w:uiPriority w:val="0"/>
    <w:rPr>
      <w:b/>
      <w:bCs/>
      <w:color w:val="0A7BEF"/>
    </w:rPr>
  </w:style>
  <w:style w:type="character" w:customStyle="1" w:styleId="234">
    <w:name w:val="green1"/>
    <w:basedOn w:val="35"/>
    <w:qFormat/>
    <w:uiPriority w:val="0"/>
    <w:rPr>
      <w:b/>
      <w:bCs/>
      <w:color w:val="66CC33"/>
    </w:rPr>
  </w:style>
  <w:style w:type="paragraph" w:customStyle="1" w:styleId="235">
    <w:name w:val="列出段落3"/>
    <w:basedOn w:val="1"/>
    <w:qFormat/>
    <w:uiPriority w:val="99"/>
    <w:pPr>
      <w:ind w:firstLine="420" w:firstLineChars="200"/>
    </w:pPr>
  </w:style>
  <w:style w:type="paragraph" w:customStyle="1" w:styleId="236">
    <w:name w:val="列出段落4"/>
    <w:basedOn w:val="1"/>
    <w:link w:val="237"/>
    <w:qFormat/>
    <w:uiPriority w:val="34"/>
    <w:pPr>
      <w:ind w:firstLine="420" w:firstLineChars="200"/>
    </w:pPr>
  </w:style>
  <w:style w:type="character" w:customStyle="1" w:styleId="237">
    <w:name w:val="列出段落 Char"/>
    <w:link w:val="236"/>
    <w:qFormat/>
    <w:uiPriority w:val="34"/>
    <w:rPr>
      <w:rFonts w:ascii="宋体" w:hAnsi="宋体"/>
      <w:sz w:val="24"/>
    </w:rPr>
  </w:style>
  <w:style w:type="paragraph" w:customStyle="1" w:styleId="238">
    <w:name w:val="列出段落5"/>
    <w:basedOn w:val="1"/>
    <w:qFormat/>
    <w:uiPriority w:val="34"/>
    <w:pPr>
      <w:ind w:firstLine="420" w:firstLineChars="200"/>
    </w:pPr>
  </w:style>
  <w:style w:type="paragraph" w:customStyle="1" w:styleId="239">
    <w:name w:val="列表段落1"/>
    <w:basedOn w:val="1"/>
    <w:qFormat/>
    <w:uiPriority w:val="99"/>
    <w:pPr>
      <w:ind w:firstLine="420" w:firstLineChars="200"/>
    </w:pPr>
  </w:style>
  <w:style w:type="paragraph" w:customStyle="1" w:styleId="240">
    <w:name w:val="样式34"/>
    <w:basedOn w:val="241"/>
    <w:qFormat/>
    <w:uiPriority w:val="0"/>
    <w:pPr>
      <w:ind w:firstLine="480"/>
    </w:pPr>
    <w:rPr>
      <w:rFonts w:ascii="Times New Roman" w:hAnsi="Times New Roman" w:eastAsia="宋体"/>
    </w:rPr>
  </w:style>
  <w:style w:type="paragraph" w:customStyle="1" w:styleId="241">
    <w:name w:val="样式31"/>
    <w:basedOn w:val="1"/>
    <w:qFormat/>
    <w:uiPriority w:val="0"/>
    <w:pPr>
      <w:spacing w:line="360" w:lineRule="auto"/>
      <w:ind w:firstLine="200" w:firstLineChars="200"/>
      <w:jc w:val="left"/>
    </w:pPr>
    <w:rPr>
      <w:rFonts w:eastAsia="微软雅黑"/>
    </w:rPr>
  </w:style>
  <w:style w:type="paragraph" w:customStyle="1" w:styleId="242">
    <w:name w:val="样式32"/>
    <w:basedOn w:val="241"/>
    <w:qFormat/>
    <w:uiPriority w:val="0"/>
    <w:pPr>
      <w:numPr>
        <w:ilvl w:val="0"/>
        <w:numId w:val="1"/>
      </w:numPr>
      <w:ind w:firstLine="0" w:firstLineChars="0"/>
    </w:pPr>
    <w:rPr>
      <w:rFonts w:eastAsia="宋体"/>
    </w:rPr>
  </w:style>
  <w:style w:type="paragraph" w:customStyle="1" w:styleId="243">
    <w:name w:val="样式25"/>
    <w:basedOn w:val="5"/>
    <w:qFormat/>
    <w:uiPriority w:val="0"/>
    <w:pPr>
      <w:spacing w:line="360" w:lineRule="auto"/>
      <w:jc w:val="left"/>
    </w:pPr>
    <w:rPr>
      <w:rFonts w:ascii="微软雅黑" w:hAnsi="微软雅黑" w:eastAsia="宋体"/>
      <w:b w:val="0"/>
      <w:sz w:val="24"/>
      <w:szCs w:val="24"/>
    </w:rPr>
  </w:style>
  <w:style w:type="character" w:customStyle="1" w:styleId="244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5">
    <w:name w:val="标题 2 字符"/>
    <w:basedOn w:val="35"/>
    <w:link w:val="4"/>
    <w:qFormat/>
    <w:uiPriority w:val="0"/>
    <w:rPr>
      <w:rFonts w:ascii="Arial" w:hAnsi="Arial" w:eastAsia="黑体" w:cs="Arial"/>
      <w:sz w:val="30"/>
      <w:szCs w:val="24"/>
    </w:rPr>
  </w:style>
  <w:style w:type="paragraph" w:styleId="246">
    <w:name w:val="List Paragraph"/>
    <w:basedOn w:val="1"/>
    <w:qFormat/>
    <w:uiPriority w:val="34"/>
    <w:pPr>
      <w:ind w:firstLine="420" w:firstLineChars="200"/>
    </w:pPr>
  </w:style>
  <w:style w:type="character" w:customStyle="1" w:styleId="247">
    <w:name w:val="正文（首行缩进2字符） Char"/>
    <w:link w:val="2"/>
    <w:qFormat/>
    <w:uiPriority w:val="0"/>
    <w:rPr>
      <w:kern w:val="1"/>
      <w:sz w:val="24"/>
      <w:szCs w:val="24"/>
    </w:rPr>
  </w:style>
  <w:style w:type="character" w:customStyle="1" w:styleId="248">
    <w:name w:val="标题 3 字符"/>
    <w:basedOn w:val="35"/>
    <w:link w:val="5"/>
    <w:qFormat/>
    <w:uiPriority w:val="0"/>
    <w:rPr>
      <w:rFonts w:ascii="宋体" w:hAnsi="宋体" w:eastAsia="黑体"/>
      <w:b/>
      <w:bCs/>
      <w:sz w:val="28"/>
      <w:szCs w:val="32"/>
    </w:rPr>
  </w:style>
  <w:style w:type="paragraph" w:customStyle="1" w:styleId="249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250">
    <w:name w:val="Unresolved Mention"/>
    <w:basedOn w:val="3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9033;&#30446;&#20998;&#31867;\&#26032;&#30086;\&#21307;&#31185;&#22823;&#23398;\Normal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漏洞数量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高危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中危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低危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844080"/>
        <c:axId val="690844496"/>
      </c:barChart>
      <c:catAx>
        <c:axId val="69084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496"/>
        <c:crosses val="autoZero"/>
        <c:auto val="1"/>
        <c:lblAlgn val="ctr"/>
        <c:lblOffset val="100"/>
        <c:noMultiLvlLbl val="0"/>
      </c:catAx>
      <c:valAx>
        <c:axId val="69084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084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fe61a16-8504-4d3a-9663-5f0f73901162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315ED7-D8EC-4FB7-A4CC-152C1B01E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dp</Company>
  <Pages>7</Pages>
  <Words>1028</Words>
  <Characters>1886</Characters>
  <Lines>47</Lines>
  <Paragraphs>13</Paragraphs>
  <TotalTime>3</TotalTime>
  <ScaleCrop>false</ScaleCrop>
  <LinksUpToDate>false</LinksUpToDate>
  <CharactersWithSpaces>3154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2025-02-12T03:10:00Z</dcterms:created>
  <dc:creator>罗雨禾</dc:creator>
  <cp:lastModifiedBy>倪倪300想变瘦</cp:lastModifiedBy>
  <cp:lastPrinted>2015-08-26T02:48:00Z</cp:lastPrinted>
  <dcterms:modified xsi:type="dcterms:W3CDTF">2025-06-19T05:04:38Z</dcterms:modified>
  <dc:title>DPTech Technologies Co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94D59015F8B14B5C991D2EDB5F614D4B</vt:lpwstr>
  </property>
  <property fmtid="{D5CDD505-2E9C-101B-9397-08002B2CF9AE}" pid="4" name="KSOTemplateDocerSaveRecord">
    <vt:lpwstr>eyJoZGlkIjoiMDljYzUzMWQ4OWI0YzBkYjYzMDRhZTY5ZjZkYmFmYTgiLCJ1c2VySWQiOiIxMjU4NTQwMDY3In0=</vt:lpwstr>
  </property>
</Properties>
</file>